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BF48" w14:textId="77777777" w:rsidR="00160A66" w:rsidRPr="00F81075" w:rsidRDefault="00160A66" w:rsidP="00160A66">
      <w:pPr>
        <w:pStyle w:val="Titre"/>
        <w:jc w:val="right"/>
      </w:pP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"/var/folders/cp/5ybcgn8s1d1996h1l48gx1z80000gn/T/com.microsoft.Word/WebArchiveCopyPasteTempFiles/Signature_Universite_Strasbourg_Unistra2_Transparent.png" \* MERGEFORMATINET </w:instrText>
      </w: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8107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39E9704" wp14:editId="661452DC">
            <wp:extent cx="2516058" cy="914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02" cy="9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416A0353" w14:textId="77777777" w:rsidR="00160A66" w:rsidRPr="00F81075" w:rsidRDefault="00160A66" w:rsidP="00160A66">
      <w:pPr>
        <w:pStyle w:val="Titre"/>
      </w:pPr>
    </w:p>
    <w:p w14:paraId="1B0E5CA6" w14:textId="77777777" w:rsidR="00160A66" w:rsidRPr="00F81075" w:rsidRDefault="00160A66" w:rsidP="00160A66">
      <w:pPr>
        <w:pStyle w:val="Titre"/>
      </w:pPr>
    </w:p>
    <w:p w14:paraId="11050973" w14:textId="77777777" w:rsidR="00160A66" w:rsidRPr="00F81075" w:rsidRDefault="00160A66" w:rsidP="00160A66">
      <w:pPr>
        <w:pStyle w:val="Titre"/>
      </w:pPr>
    </w:p>
    <w:p w14:paraId="09483CA6" w14:textId="77777777" w:rsidR="00160A66" w:rsidRPr="00F81075" w:rsidRDefault="00160A66" w:rsidP="00160A66">
      <w:pPr>
        <w:pStyle w:val="Titre"/>
      </w:pPr>
    </w:p>
    <w:p w14:paraId="334B64CD" w14:textId="77777777" w:rsidR="00160A66" w:rsidRPr="00F81075" w:rsidRDefault="00160A66" w:rsidP="00160A66">
      <w:pPr>
        <w:pStyle w:val="Sansinterligne"/>
      </w:pPr>
    </w:p>
    <w:p w14:paraId="6E66E4A9" w14:textId="77777777" w:rsidR="00160A66" w:rsidRPr="00F81075" w:rsidRDefault="00160A66" w:rsidP="00160A66">
      <w:pPr>
        <w:pStyle w:val="Titre"/>
      </w:pPr>
    </w:p>
    <w:p w14:paraId="7C5F1F93" w14:textId="77777777" w:rsidR="00160A66" w:rsidRPr="00F81075" w:rsidRDefault="00160A66" w:rsidP="00160A66">
      <w:pPr>
        <w:pStyle w:val="Titre"/>
      </w:pPr>
    </w:p>
    <w:p w14:paraId="684B5817" w14:textId="3378C50A" w:rsidR="00160A66" w:rsidRPr="00F81075" w:rsidRDefault="00160A66" w:rsidP="00160A66">
      <w:pPr>
        <w:pStyle w:val="Titre"/>
        <w:rPr>
          <w:sz w:val="72"/>
          <w:szCs w:val="58"/>
        </w:rPr>
      </w:pPr>
      <w:r w:rsidRPr="00F81075">
        <w:rPr>
          <w:sz w:val="72"/>
          <w:szCs w:val="58"/>
        </w:rPr>
        <w:t xml:space="preserve">Rapport du </w:t>
      </w:r>
      <w:r w:rsidR="002A23CA" w:rsidRPr="00F81075">
        <w:rPr>
          <w:sz w:val="72"/>
          <w:szCs w:val="58"/>
        </w:rPr>
        <w:t>TP de routage</w:t>
      </w:r>
      <w:r w:rsidR="00A0052F">
        <w:rPr>
          <w:sz w:val="72"/>
          <w:szCs w:val="58"/>
        </w:rPr>
        <w:br/>
      </w:r>
      <w:r w:rsidR="002A23CA" w:rsidRPr="00F81075">
        <w:rPr>
          <w:sz w:val="72"/>
          <w:szCs w:val="58"/>
        </w:rPr>
        <w:t>intra-domaine</w:t>
      </w:r>
    </w:p>
    <w:p w14:paraId="2D7F56C7" w14:textId="05A8BD1D" w:rsidR="00160A66" w:rsidRPr="00F81075" w:rsidRDefault="002A23CA" w:rsidP="00160A66">
      <w:pPr>
        <w:pStyle w:val="Titre"/>
        <w:rPr>
          <w:color w:val="595959" w:themeColor="text1" w:themeTint="A6"/>
        </w:rPr>
      </w:pPr>
      <w:r w:rsidRPr="00F81075">
        <w:rPr>
          <w:color w:val="595959" w:themeColor="text1" w:themeTint="A6"/>
        </w:rPr>
        <w:t>IS-IS</w:t>
      </w:r>
    </w:p>
    <w:p w14:paraId="54434161" w14:textId="33300001" w:rsidR="002A23CA" w:rsidRPr="00F81075" w:rsidRDefault="002A23CA">
      <w:r w:rsidRPr="00F81075">
        <w:br w:type="page"/>
      </w:r>
    </w:p>
    <w:p w14:paraId="537CF111" w14:textId="6B922344" w:rsidR="002A23CA" w:rsidRPr="00F81075" w:rsidRDefault="002A23CA" w:rsidP="002A23CA">
      <w:pPr>
        <w:pStyle w:val="Titre1"/>
      </w:pPr>
      <w:r w:rsidRPr="00F81075">
        <w:lastRenderedPageBreak/>
        <w:t>Contexte</w:t>
      </w:r>
    </w:p>
    <w:p w14:paraId="605FE73B" w14:textId="5A36A244" w:rsidR="002A23CA" w:rsidRPr="00F81075" w:rsidRDefault="002A23CA" w:rsidP="002A23CA">
      <w:pPr>
        <w:pStyle w:val="Sansinterligne"/>
      </w:pPr>
    </w:p>
    <w:p w14:paraId="7CFBF0C1" w14:textId="47594267" w:rsidR="002A23CA" w:rsidRPr="00F81075" w:rsidRDefault="002A23CA" w:rsidP="002A23CA">
      <w:pPr>
        <w:pStyle w:val="Sansinterligne"/>
      </w:pPr>
      <w:r w:rsidRPr="00F81075">
        <w:t>Ce TP a pour but de nous faire découvrir le protocole IS-IS, sur une topologie simple</w:t>
      </w:r>
      <w:r w:rsidR="002F6412" w:rsidRPr="00F81075">
        <w:t xml:space="preserve"> (cf. </w:t>
      </w:r>
      <w:r w:rsidR="002F6412" w:rsidRPr="00F81075">
        <w:fldChar w:fldCharType="begin"/>
      </w:r>
      <w:r w:rsidR="002F6412" w:rsidRPr="00F81075">
        <w:instrText xml:space="preserve"> REF _Ref117604055 \h </w:instrText>
      </w:r>
      <w:r w:rsidR="002F6412" w:rsidRPr="00F81075">
        <w:fldChar w:fldCharType="separate"/>
      </w:r>
      <w:r w:rsidR="002F6412" w:rsidRPr="00F81075">
        <w:rPr>
          <w:sz w:val="20"/>
          <w:szCs w:val="20"/>
        </w:rPr>
        <w:t xml:space="preserve">Figure </w:t>
      </w:r>
      <w:r w:rsidR="002F6412" w:rsidRPr="00F81075">
        <w:rPr>
          <w:noProof/>
          <w:sz w:val="20"/>
          <w:szCs w:val="20"/>
        </w:rPr>
        <w:t>1</w:t>
      </w:r>
      <w:r w:rsidR="002F6412" w:rsidRPr="00F81075">
        <w:rPr>
          <w:sz w:val="20"/>
          <w:szCs w:val="20"/>
        </w:rPr>
        <w:t xml:space="preserve"> - Topologie initiale</w:t>
      </w:r>
      <w:r w:rsidR="002F6412" w:rsidRPr="00F81075">
        <w:fldChar w:fldCharType="end"/>
      </w:r>
      <w:r w:rsidR="002F6412" w:rsidRPr="00F81075">
        <w:t>)</w:t>
      </w:r>
      <w:r w:rsidRPr="00F81075">
        <w:t xml:space="preserve">. Nous utiliserons pour cela GNS3, ainsi que Wireshark et </w:t>
      </w:r>
      <w:r w:rsidR="00F04EB6" w:rsidRPr="00F81075">
        <w:t>des</w:t>
      </w:r>
      <w:r w:rsidRPr="00F81075">
        <w:t xml:space="preserve"> routeur</w:t>
      </w:r>
      <w:r w:rsidR="00F04EB6" w:rsidRPr="00F81075">
        <w:t xml:space="preserve">s </w:t>
      </w:r>
      <w:r w:rsidRPr="00F81075">
        <w:t>Cisco 7200</w:t>
      </w:r>
      <w:r w:rsidR="00F04EB6" w:rsidRPr="00F81075">
        <w:t>.</w:t>
      </w:r>
    </w:p>
    <w:p w14:paraId="78E01EB4" w14:textId="4B24F38F" w:rsidR="00F04EB6" w:rsidRPr="00F81075" w:rsidRDefault="00F04EB6" w:rsidP="002A23CA">
      <w:pPr>
        <w:pStyle w:val="Sansinterligne"/>
      </w:pPr>
      <w:r w:rsidRPr="00F81075">
        <w:t>Nous détaillerons dans ce rapport les différentes étapes, et analyses que nous tirerons des questions posées.</w:t>
      </w:r>
    </w:p>
    <w:p w14:paraId="63A08246" w14:textId="1FB2A2A8" w:rsidR="00F04EB6" w:rsidRPr="00F81075" w:rsidRDefault="00F04EB6" w:rsidP="002A23CA">
      <w:pPr>
        <w:pStyle w:val="Sansinterligne"/>
      </w:pPr>
    </w:p>
    <w:p w14:paraId="1864F83F" w14:textId="77777777" w:rsidR="00F04EB6" w:rsidRPr="00F81075" w:rsidRDefault="00F04EB6" w:rsidP="00F04EB6">
      <w:pPr>
        <w:pStyle w:val="Sansinterligne"/>
        <w:keepNext/>
      </w:pP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begin"/>
      </w:r>
      <w:r w:rsidRPr="00F81075">
        <w:rPr>
          <w:rFonts w:ascii="Arial" w:hAnsi="Arial" w:cs="Arial"/>
          <w:color w:val="000000"/>
          <w:bdr w:val="none" w:sz="0" w:space="0" w:color="auto" w:frame="1"/>
        </w:rPr>
        <w:instrText xml:space="preserve"> INCLUDEPICTURE "https://lh4.googleusercontent.com/uCkO24c4PqzX0RjWfKjqdITJN7d_UjYwSq9wvbfEyDLWxbGEe4p7a6EOIw79m_63EQelutRpvzgxWGkGZAB1ua3GZzq9x8tZKeqPtNfPAz0QwcUwOdLpV7U7IU5qw9_scMY_ZsJm83ON8toCVV5ZmOGiCMqz5DAb_V9ztkDONuOsOxqFIpMWKSWvCw" \* MERGEFORMATINET </w:instrText>
      </w: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 w:rsidRPr="00F81075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63EA1D" wp14:editId="18DD833D">
            <wp:extent cx="5760720" cy="4300220"/>
            <wp:effectExtent l="0" t="0" r="508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end"/>
      </w:r>
    </w:p>
    <w:p w14:paraId="2316B7BD" w14:textId="3D1E2F2C" w:rsidR="00F04EB6" w:rsidRPr="00F81075" w:rsidRDefault="00F04EB6" w:rsidP="00F04EB6">
      <w:pPr>
        <w:pStyle w:val="Lgende"/>
        <w:jc w:val="center"/>
        <w:rPr>
          <w:sz w:val="20"/>
          <w:szCs w:val="20"/>
        </w:rPr>
      </w:pPr>
      <w:bookmarkStart w:id="0" w:name="_Ref117604055"/>
      <w:r w:rsidRPr="00F81075">
        <w:rPr>
          <w:sz w:val="20"/>
          <w:szCs w:val="20"/>
        </w:rPr>
        <w:t xml:space="preserve">Figure </w:t>
      </w:r>
      <w:r w:rsidRPr="00F81075">
        <w:rPr>
          <w:sz w:val="20"/>
          <w:szCs w:val="20"/>
        </w:rPr>
        <w:fldChar w:fldCharType="begin"/>
      </w:r>
      <w:r w:rsidRPr="00F81075">
        <w:rPr>
          <w:sz w:val="20"/>
          <w:szCs w:val="20"/>
        </w:rPr>
        <w:instrText xml:space="preserve"> SEQ Figure \* ARABIC </w:instrText>
      </w:r>
      <w:r w:rsidRPr="00F81075">
        <w:rPr>
          <w:sz w:val="20"/>
          <w:szCs w:val="20"/>
        </w:rPr>
        <w:fldChar w:fldCharType="separate"/>
      </w:r>
      <w:r w:rsidR="00786DC3">
        <w:rPr>
          <w:noProof/>
          <w:sz w:val="20"/>
          <w:szCs w:val="20"/>
        </w:rPr>
        <w:t>1</w:t>
      </w:r>
      <w:r w:rsidRPr="00F81075">
        <w:rPr>
          <w:sz w:val="20"/>
          <w:szCs w:val="20"/>
        </w:rPr>
        <w:fldChar w:fldCharType="end"/>
      </w:r>
      <w:r w:rsidRPr="00F81075">
        <w:rPr>
          <w:sz w:val="20"/>
          <w:szCs w:val="20"/>
        </w:rPr>
        <w:t xml:space="preserve"> - Topologie initiale</w:t>
      </w:r>
      <w:bookmarkEnd w:id="0"/>
    </w:p>
    <w:p w14:paraId="187B596D" w14:textId="4F2271DB" w:rsidR="002F6412" w:rsidRPr="00F81075" w:rsidRDefault="00A069F5" w:rsidP="002F6412">
      <w:r w:rsidRPr="00F81075">
        <w:br w:type="page"/>
      </w:r>
    </w:p>
    <w:p w14:paraId="34B63917" w14:textId="118CB097" w:rsidR="002F6412" w:rsidRPr="00F81075" w:rsidRDefault="00A069F5" w:rsidP="00A069F5">
      <w:pPr>
        <w:pStyle w:val="Titre1"/>
      </w:pPr>
      <w:r w:rsidRPr="00F81075">
        <w:lastRenderedPageBreak/>
        <w:t>IPv4</w:t>
      </w:r>
    </w:p>
    <w:p w14:paraId="5D5F3FE9" w14:textId="2A23AA2F" w:rsidR="00A069F5" w:rsidRPr="00F81075" w:rsidRDefault="00A069F5" w:rsidP="00A069F5">
      <w:pPr>
        <w:pStyle w:val="Sansinterligne"/>
      </w:pPr>
    </w:p>
    <w:p w14:paraId="35448D10" w14:textId="233B7F71" w:rsidR="00A069F5" w:rsidRPr="00F81075" w:rsidRDefault="00A069F5" w:rsidP="00CD7C22">
      <w:pPr>
        <w:pStyle w:val="Titre2"/>
      </w:pPr>
      <w:r w:rsidRPr="00F81075">
        <w:t>Configuration IPv4</w:t>
      </w:r>
    </w:p>
    <w:p w14:paraId="3C94E60C" w14:textId="374A2597" w:rsidR="00A069F5" w:rsidRPr="00F81075" w:rsidRDefault="00A069F5" w:rsidP="00A069F5">
      <w:pPr>
        <w:pStyle w:val="Sansinterligne"/>
      </w:pPr>
    </w:p>
    <w:p w14:paraId="3290D36B" w14:textId="53F41B74" w:rsidR="00A069F5" w:rsidRDefault="00A069F5" w:rsidP="00A069F5">
      <w:pPr>
        <w:pStyle w:val="Sansinterligne"/>
      </w:pPr>
      <w:r w:rsidRPr="00F81075">
        <w:t>La première étape consiste à configurer les interfaces en assignant aux interfaces leurs adresses IP, comme sur la figure ci-dessous :</w:t>
      </w:r>
    </w:p>
    <w:p w14:paraId="56CE06DC" w14:textId="77777777" w:rsidR="00CB7BAF" w:rsidRDefault="00CB7BAF" w:rsidP="00A069F5">
      <w:pPr>
        <w:pStyle w:val="Sansinterligne"/>
      </w:pPr>
    </w:p>
    <w:p w14:paraId="403BAC07" w14:textId="6A803813" w:rsidR="00A069F5" w:rsidRPr="00F81075" w:rsidRDefault="00CB7BAF" w:rsidP="00CB7BAF">
      <w:pPr>
        <w:pStyle w:val="Sansinterligne"/>
      </w:pPr>
      <w:r>
        <w:fldChar w:fldCharType="begin"/>
      </w:r>
      <w:r>
        <w:instrText xml:space="preserve"> INCLUDEPICTURE "https://cdn.discordapp.com/attachments/1032907765183684628/1032918486374170694/Capture_decran_du_2022-10-21_09-29-04.png"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CB8D6A" wp14:editId="13C89C60">
            <wp:extent cx="5760720" cy="2854325"/>
            <wp:effectExtent l="0" t="0" r="508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4BBBE4" w14:textId="0ED7316C" w:rsidR="00A069F5" w:rsidRPr="00F81075" w:rsidRDefault="00A069F5" w:rsidP="00A069F5">
      <w:pPr>
        <w:pStyle w:val="Lgende"/>
        <w:jc w:val="center"/>
        <w:rPr>
          <w:sz w:val="20"/>
          <w:szCs w:val="20"/>
        </w:rPr>
      </w:pPr>
      <w:r w:rsidRPr="00F81075">
        <w:rPr>
          <w:sz w:val="20"/>
          <w:szCs w:val="20"/>
        </w:rPr>
        <w:t xml:space="preserve">Figure </w:t>
      </w:r>
      <w:r w:rsidRPr="00F81075">
        <w:rPr>
          <w:sz w:val="20"/>
          <w:szCs w:val="20"/>
        </w:rPr>
        <w:fldChar w:fldCharType="begin"/>
      </w:r>
      <w:r w:rsidRPr="00F81075">
        <w:rPr>
          <w:sz w:val="20"/>
          <w:szCs w:val="20"/>
        </w:rPr>
        <w:instrText xml:space="preserve"> SEQ Figure \* ARABIC </w:instrText>
      </w:r>
      <w:r w:rsidRPr="00F81075">
        <w:rPr>
          <w:sz w:val="20"/>
          <w:szCs w:val="20"/>
        </w:rPr>
        <w:fldChar w:fldCharType="separate"/>
      </w:r>
      <w:r w:rsidR="00786DC3">
        <w:rPr>
          <w:noProof/>
          <w:sz w:val="20"/>
          <w:szCs w:val="20"/>
        </w:rPr>
        <w:t>2</w:t>
      </w:r>
      <w:r w:rsidRPr="00F81075">
        <w:rPr>
          <w:sz w:val="20"/>
          <w:szCs w:val="20"/>
        </w:rPr>
        <w:fldChar w:fldCharType="end"/>
      </w:r>
      <w:r w:rsidRPr="00F81075">
        <w:rPr>
          <w:sz w:val="20"/>
          <w:szCs w:val="20"/>
        </w:rPr>
        <w:t xml:space="preserve"> - Configuration IPv4</w:t>
      </w:r>
    </w:p>
    <w:p w14:paraId="7FAB0D0A" w14:textId="60204293" w:rsidR="00A069F5" w:rsidRPr="00F81075" w:rsidRDefault="00A069F5" w:rsidP="00A069F5"/>
    <w:p w14:paraId="44A1F9A1" w14:textId="77777777" w:rsidR="00625863" w:rsidRPr="00F81075" w:rsidRDefault="00625863" w:rsidP="00625863">
      <w:r w:rsidRPr="00F81075">
        <w:t xml:space="preserve">Nous nous sommes assurés que les interfaces sont toutes actives et que l’adressage est correct à l'aide de la commande </w:t>
      </w:r>
      <w:r w:rsidRPr="00F81075">
        <w:rPr>
          <w:i/>
          <w:iCs/>
        </w:rPr>
        <w:t>ping</w:t>
      </w:r>
      <w:r w:rsidRPr="00F81075">
        <w:t xml:space="preserve">. </w:t>
      </w:r>
    </w:p>
    <w:p w14:paraId="50A6EAAD" w14:textId="17A49B51" w:rsidR="00A069F5" w:rsidRPr="00F81075" w:rsidRDefault="00625863" w:rsidP="00625863">
      <w:r w:rsidRPr="00F81075">
        <w:t xml:space="preserve">C'est-à-dire que, pour toutes les interfaces, nous avons </w:t>
      </w:r>
      <w:r w:rsidRPr="00F81075">
        <w:rPr>
          <w:i/>
          <w:iCs/>
        </w:rPr>
        <w:t>ping</w:t>
      </w:r>
      <w:r w:rsidRPr="00F81075">
        <w:t xml:space="preserve"> leur voisin.</w:t>
      </w:r>
    </w:p>
    <w:p w14:paraId="20E741ED" w14:textId="77777777" w:rsidR="00432F5D" w:rsidRPr="00F81075" w:rsidRDefault="00432F5D" w:rsidP="00625863"/>
    <w:p w14:paraId="6A83B0FE" w14:textId="1C9A420C" w:rsidR="00625863" w:rsidRPr="00F81075" w:rsidRDefault="00625863" w:rsidP="009D7CCD">
      <w:pPr>
        <w:pStyle w:val="Titre3"/>
      </w:pPr>
      <w:r w:rsidRPr="00F81075">
        <w:t>Ping de A vers B</w:t>
      </w:r>
    </w:p>
    <w:p w14:paraId="5918891F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A#ping 192.168.111.20</w:t>
      </w:r>
    </w:p>
    <w:p w14:paraId="1D5154AA" w14:textId="77777777" w:rsidR="00625863" w:rsidRPr="00F81075" w:rsidRDefault="00625863" w:rsidP="00625863">
      <w:pPr>
        <w:pStyle w:val="Code"/>
        <w:rPr>
          <w:lang w:val="fr-FR"/>
        </w:rPr>
      </w:pPr>
    </w:p>
    <w:p w14:paraId="5429AE89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5E19A11F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Sending 5, 100-byte ICMP Echos to 192.168.111.20, timeout is 2 seconds:</w:t>
      </w:r>
    </w:p>
    <w:p w14:paraId="18471CEC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.!!!!</w:t>
      </w:r>
    </w:p>
    <w:p w14:paraId="041477ED" w14:textId="12331592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Success rate is 80 percent (4/5), round-trip min/avg/max = 20/21/24 ms</w:t>
      </w:r>
    </w:p>
    <w:p w14:paraId="2FA96FCF" w14:textId="013BF8C0" w:rsidR="00625863" w:rsidRPr="00F81075" w:rsidRDefault="00625863" w:rsidP="00625863">
      <w:r w:rsidRPr="00F81075">
        <w:br w:type="page"/>
      </w:r>
    </w:p>
    <w:p w14:paraId="5D840EC3" w14:textId="5DBC30AF" w:rsidR="00625863" w:rsidRPr="00F81075" w:rsidRDefault="00625863" w:rsidP="009D7CCD">
      <w:pPr>
        <w:pStyle w:val="Titre3"/>
        <w:rPr>
          <w:noProof/>
        </w:rPr>
      </w:pPr>
      <w:r w:rsidRPr="00F81075">
        <w:rPr>
          <w:noProof/>
        </w:rPr>
        <w:lastRenderedPageBreak/>
        <w:t>Ping de B vers C</w:t>
      </w:r>
    </w:p>
    <w:p w14:paraId="618A5819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B#ping 192.168.42.2</w:t>
      </w:r>
    </w:p>
    <w:p w14:paraId="136298F1" w14:textId="77777777" w:rsidR="00625863" w:rsidRPr="00F81075" w:rsidRDefault="00625863" w:rsidP="00625863">
      <w:pPr>
        <w:pStyle w:val="Code"/>
        <w:rPr>
          <w:lang w:val="fr-FR"/>
        </w:rPr>
      </w:pPr>
    </w:p>
    <w:p w14:paraId="48921191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26B8D479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Sending 5, 100-byte ICMP Echos to 192.168.42.2, timeout is 2 seconds:</w:t>
      </w:r>
    </w:p>
    <w:p w14:paraId="1BBBF5E8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.!!!!</w:t>
      </w:r>
    </w:p>
    <w:p w14:paraId="5927CB71" w14:textId="62D8F038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Success rate is 80 percent (4/5), round-trip min/avg/max = 8/15/32 ms</w:t>
      </w:r>
    </w:p>
    <w:p w14:paraId="37848D5B" w14:textId="732F9CF2" w:rsidR="00432F5D" w:rsidRPr="00F81075" w:rsidRDefault="00432F5D" w:rsidP="00432F5D">
      <w:pPr>
        <w:pStyle w:val="Sansinterligne"/>
      </w:pPr>
    </w:p>
    <w:p w14:paraId="04A4D54C" w14:textId="249F6C5E" w:rsidR="00432F5D" w:rsidRPr="00F81075" w:rsidRDefault="00432F5D" w:rsidP="009D7CCD">
      <w:pPr>
        <w:pStyle w:val="Titre3"/>
      </w:pPr>
      <w:r w:rsidRPr="00F81075">
        <w:t>Ping de C vers D</w:t>
      </w:r>
    </w:p>
    <w:p w14:paraId="130D2ACB" w14:textId="7B2F5CA6" w:rsidR="00432F5D" w:rsidRPr="00F81075" w:rsidRDefault="00432F5D" w:rsidP="00432F5D">
      <w:pPr>
        <w:pStyle w:val="Sansinterligne"/>
      </w:pPr>
    </w:p>
    <w:p w14:paraId="7958D00F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C#ping 192.168.222.22</w:t>
      </w:r>
    </w:p>
    <w:p w14:paraId="5F32C9A8" w14:textId="77777777" w:rsidR="001457BC" w:rsidRPr="00F81075" w:rsidRDefault="001457BC" w:rsidP="001457BC">
      <w:pPr>
        <w:pStyle w:val="Code"/>
        <w:rPr>
          <w:lang w:val="fr-FR"/>
        </w:rPr>
      </w:pPr>
    </w:p>
    <w:p w14:paraId="3A6F15C3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52A2AA9D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Sending 5, 100-byte ICMP Echos to 192.168.222.22, timeout is 2 seconds:</w:t>
      </w:r>
    </w:p>
    <w:p w14:paraId="45781B88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.!!!!</w:t>
      </w:r>
    </w:p>
    <w:p w14:paraId="63024144" w14:textId="0F88E528" w:rsidR="00432F5D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Success rate is 80 percent (4/5), round-trip min/avg/max = 20/22/28 ms</w:t>
      </w:r>
    </w:p>
    <w:p w14:paraId="11CBFB83" w14:textId="0FAEE4AD" w:rsidR="001A5538" w:rsidRPr="00F81075" w:rsidRDefault="001A5538" w:rsidP="001A5538">
      <w:pPr>
        <w:pStyle w:val="Sansinterligne"/>
      </w:pPr>
    </w:p>
    <w:p w14:paraId="43878662" w14:textId="77777777" w:rsidR="001A5538" w:rsidRPr="00F81075" w:rsidRDefault="001A5538" w:rsidP="001A5538">
      <w:pPr>
        <w:pStyle w:val="Sansinterligne"/>
      </w:pPr>
    </w:p>
    <w:p w14:paraId="19F185B2" w14:textId="032A9B6D" w:rsidR="001A5538" w:rsidRPr="00F81075" w:rsidRDefault="001A5538" w:rsidP="00CD7C22">
      <w:pPr>
        <w:pStyle w:val="Titre2"/>
      </w:pPr>
      <w:r w:rsidRPr="00F81075">
        <w:t>Configuration IS-IS</w:t>
      </w:r>
    </w:p>
    <w:p w14:paraId="29FAA594" w14:textId="413B26A8" w:rsidR="001A5538" w:rsidRPr="00F81075" w:rsidRDefault="001A5538" w:rsidP="001A5538">
      <w:pPr>
        <w:pStyle w:val="Sansinterligne"/>
      </w:pPr>
    </w:p>
    <w:p w14:paraId="6914B14E" w14:textId="21CD8907" w:rsidR="001A5538" w:rsidRPr="00F81075" w:rsidRDefault="001A5538" w:rsidP="001A5538">
      <w:pPr>
        <w:pStyle w:val="Sansinterligne"/>
      </w:pPr>
      <w:r w:rsidRPr="00F81075">
        <w:t xml:space="preserve">A l’aide des commandes suivantes nous avons configuré la partie ISIS des routeurs (prenons en exemple le routeur C) : </w:t>
      </w:r>
    </w:p>
    <w:p w14:paraId="1546D8B2" w14:textId="7AC10F16" w:rsidR="001A5538" w:rsidRPr="00F81075" w:rsidRDefault="001A5538" w:rsidP="001A5538">
      <w:pPr>
        <w:pStyle w:val="Sansinterligne"/>
      </w:pPr>
    </w:p>
    <w:p w14:paraId="67FDE538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C(config-router)#int fa0/0</w:t>
      </w:r>
    </w:p>
    <w:p w14:paraId="124F9673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C(config-if)#ip router isis</w:t>
      </w:r>
    </w:p>
    <w:p w14:paraId="124B6BFB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C(config-if)#isis circuit-type level-1-2</w:t>
      </w:r>
    </w:p>
    <w:p w14:paraId="727A4A7B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C(config-if)#int fa0/1</w:t>
      </w:r>
    </w:p>
    <w:p w14:paraId="588849C4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C(config-if)#ip router isis</w:t>
      </w:r>
    </w:p>
    <w:p w14:paraId="5B6CBA66" w14:textId="58CF5A7D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C(config-if)#isis circuit-type level-1</w:t>
      </w:r>
    </w:p>
    <w:p w14:paraId="25CF64EC" w14:textId="205F80B6" w:rsidR="001A5538" w:rsidRPr="00F81075" w:rsidRDefault="001A5538" w:rsidP="001A5538">
      <w:pPr>
        <w:pStyle w:val="Sansinterligne"/>
      </w:pPr>
    </w:p>
    <w:p w14:paraId="0AD98AD4" w14:textId="15038003" w:rsidR="001A5538" w:rsidRPr="00F81075" w:rsidRDefault="001A5538" w:rsidP="001A5538">
      <w:pPr>
        <w:pStyle w:val="Sansinterligne"/>
      </w:pPr>
      <w:r w:rsidRPr="00F81075">
        <w:t xml:space="preserve">Avant cela, nous avions assigné à chaque routeur une adresse sur leur interface </w:t>
      </w:r>
      <w:r w:rsidRPr="00F81075">
        <w:rPr>
          <w:i/>
          <w:iCs/>
        </w:rPr>
        <w:t>Loopback0</w:t>
      </w:r>
      <w:r w:rsidRPr="00F81075">
        <w:t xml:space="preserve"> respective, grâce à laquelle nous avons déduit les adresses NSAP de chaque routeur.</w:t>
      </w:r>
    </w:p>
    <w:p w14:paraId="4252C18A" w14:textId="7BD7ABC9" w:rsidR="001A5538" w:rsidRPr="00F81075" w:rsidRDefault="001A5538" w:rsidP="001A5538">
      <w:pPr>
        <w:pStyle w:val="Sansinterligne"/>
      </w:pPr>
    </w:p>
    <w:p w14:paraId="1A72739C" w14:textId="4A594A4D" w:rsidR="004675ED" w:rsidRPr="00F81075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 xml:space="preserve">A : </w:t>
      </w:r>
      <w:r w:rsidR="004675ED" w:rsidRPr="00F81075">
        <w:t>49.0001.1921.6800.1001.00</w:t>
      </w:r>
    </w:p>
    <w:p w14:paraId="33C9D800" w14:textId="7E1DE782" w:rsidR="004675ED" w:rsidRPr="00F81075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 xml:space="preserve">B : </w:t>
      </w:r>
      <w:r w:rsidR="004675ED" w:rsidRPr="00F81075">
        <w:t>49.0001.1921.6800.1002.00</w:t>
      </w:r>
    </w:p>
    <w:p w14:paraId="617057E8" w14:textId="4303AB80" w:rsidR="004675ED" w:rsidRPr="00F81075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 xml:space="preserve">C : </w:t>
      </w:r>
      <w:r w:rsidR="004675ED" w:rsidRPr="00F81075">
        <w:t>49.0001.1921.6800.2002.00</w:t>
      </w:r>
    </w:p>
    <w:p w14:paraId="1BE64A5D" w14:textId="47C84551" w:rsidR="00BD269E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 xml:space="preserve">D : </w:t>
      </w:r>
      <w:r w:rsidR="004675ED" w:rsidRPr="00F81075">
        <w:t>49.0001.1921.6800.2001.00</w:t>
      </w:r>
    </w:p>
    <w:p w14:paraId="691818AD" w14:textId="77777777" w:rsidR="00665559" w:rsidRPr="00F81075" w:rsidRDefault="00665559" w:rsidP="00665559">
      <w:pPr>
        <w:pStyle w:val="Sansinterligne"/>
        <w:ind w:left="360"/>
      </w:pPr>
    </w:p>
    <w:p w14:paraId="1E1BFFCB" w14:textId="37EF4B5D" w:rsidR="00385A90" w:rsidRPr="00F81075" w:rsidRDefault="00BD269E" w:rsidP="00BD269E">
      <w:r w:rsidRPr="00F81075">
        <w:lastRenderedPageBreak/>
        <w:t xml:space="preserve">Enfin, pour tester que la configuration était correcte, nous avons effectué un </w:t>
      </w:r>
      <w:proofErr w:type="spellStart"/>
      <w:r w:rsidRPr="00F81075">
        <w:rPr>
          <w:i/>
          <w:iCs/>
        </w:rPr>
        <w:t>traceroute</w:t>
      </w:r>
      <w:proofErr w:type="spellEnd"/>
      <w:r w:rsidRPr="00F81075">
        <w:t>.</w:t>
      </w:r>
    </w:p>
    <w:p w14:paraId="4E4477F1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A#traceroute ip 192.168.222.22</w:t>
      </w:r>
    </w:p>
    <w:p w14:paraId="33BA36A9" w14:textId="77777777" w:rsidR="00385A90" w:rsidRPr="00F81075" w:rsidRDefault="00385A90" w:rsidP="00385A90">
      <w:pPr>
        <w:pStyle w:val="Code"/>
        <w:rPr>
          <w:lang w:val="fr-FR"/>
        </w:rPr>
      </w:pPr>
    </w:p>
    <w:p w14:paraId="09CFD0A2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04838529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Tracing the route to 192.168.222.22</w:t>
      </w:r>
    </w:p>
    <w:p w14:paraId="4498331C" w14:textId="77777777" w:rsidR="00385A90" w:rsidRPr="00F81075" w:rsidRDefault="00385A90" w:rsidP="00385A90">
      <w:pPr>
        <w:pStyle w:val="Code"/>
        <w:rPr>
          <w:lang w:val="fr-FR"/>
        </w:rPr>
      </w:pPr>
    </w:p>
    <w:p w14:paraId="1DEDA260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1 192.168.111.20 32 msec 16 msec 12 msec</w:t>
      </w:r>
    </w:p>
    <w:p w14:paraId="407AF140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2 192.168.42.2 40 msec 28 msec 32 msec</w:t>
      </w:r>
    </w:p>
    <w:p w14:paraId="4E098E54" w14:textId="4785FCD1" w:rsidR="00BD269E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3 192.168.222.22 48 msec 40 msec 44 msec</w:t>
      </w:r>
    </w:p>
    <w:p w14:paraId="39894E4F" w14:textId="77777777" w:rsidR="00BD269E" w:rsidRPr="00F81075" w:rsidRDefault="00BD269E" w:rsidP="00BD269E"/>
    <w:p w14:paraId="0241F8B8" w14:textId="6B462F1C" w:rsidR="00385A90" w:rsidRPr="00F81075" w:rsidRDefault="00385A90" w:rsidP="00385A90">
      <w:r w:rsidRPr="00F81075">
        <w:t>Afin de mieux comprendre le mécanisme de routage</w:t>
      </w:r>
      <w:r w:rsidR="00665559">
        <w:t xml:space="preserve">, </w:t>
      </w:r>
      <w:r w:rsidRPr="00F81075">
        <w:t>utilisons plusieurs données IS-IS.</w:t>
      </w:r>
      <w:r w:rsidRPr="00F81075">
        <w:br/>
        <w:t xml:space="preserve">Par exemple, nous allons afficher la configuration </w:t>
      </w:r>
      <w:r w:rsidR="00144080" w:rsidRPr="00F81075">
        <w:rPr>
          <w:i/>
          <w:iCs/>
        </w:rPr>
        <w:t>CLNS</w:t>
      </w:r>
      <w:r w:rsidRPr="00F81075">
        <w:t xml:space="preserve"> sur le routeur.</w:t>
      </w:r>
    </w:p>
    <w:p w14:paraId="325057F2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A#show clns</w:t>
      </w:r>
    </w:p>
    <w:p w14:paraId="4F4AAA4B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Global CLNS Information:</w:t>
      </w:r>
    </w:p>
    <w:p w14:paraId="7E73CEBE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1 Interfaces Enabled for CLNS</w:t>
      </w:r>
    </w:p>
    <w:p w14:paraId="3BCF4483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NET: 49.0001.1921.6800.1001.00</w:t>
      </w:r>
    </w:p>
    <w:p w14:paraId="1984283D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Configuration Timer: 60, Default Holding Timer: 300, Packet Lifetime 64</w:t>
      </w:r>
    </w:p>
    <w:p w14:paraId="7E086D0B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ERPDU's requested on locally generated packets</w:t>
      </w:r>
    </w:p>
    <w:p w14:paraId="64A71CDA" w14:textId="7E235F4B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Running IS-IS in IP-only mode (CLNS forwarding not allowed)</w:t>
      </w:r>
    </w:p>
    <w:p w14:paraId="2E0BBB94" w14:textId="1327F602" w:rsidR="00385A90" w:rsidRPr="00F81075" w:rsidRDefault="00385A90" w:rsidP="00385A90">
      <w:pPr>
        <w:pStyle w:val="Sansinterligne"/>
      </w:pPr>
    </w:p>
    <w:p w14:paraId="58B4D670" w14:textId="07212341" w:rsidR="00385A90" w:rsidRPr="00F81075" w:rsidRDefault="00385A90" w:rsidP="00385A90">
      <w:pPr>
        <w:pStyle w:val="Sansinterligne"/>
      </w:pPr>
      <w:r w:rsidRPr="00F81075">
        <w:t>Il est intéressant ici de voir que nous avons une interface d’allumé pour le routage (</w:t>
      </w:r>
      <w:r w:rsidRPr="00F81075">
        <w:rPr>
          <w:b/>
          <w:bCs/>
          <w:color w:val="595959" w:themeColor="text1" w:themeTint="A6"/>
        </w:rPr>
        <w:t xml:space="preserve">1 Interfaces </w:t>
      </w:r>
      <w:proofErr w:type="spellStart"/>
      <w:r w:rsidRPr="00F81075">
        <w:rPr>
          <w:b/>
          <w:bCs/>
          <w:color w:val="595959" w:themeColor="text1" w:themeTint="A6"/>
        </w:rPr>
        <w:t>Enabled</w:t>
      </w:r>
      <w:proofErr w:type="spellEnd"/>
      <w:r w:rsidRPr="00F81075">
        <w:rPr>
          <w:b/>
          <w:bCs/>
          <w:color w:val="595959" w:themeColor="text1" w:themeTint="A6"/>
        </w:rPr>
        <w:t xml:space="preserve"> for CLNS</w:t>
      </w:r>
      <w:r w:rsidRPr="00F81075">
        <w:t>)</w:t>
      </w:r>
      <w:r w:rsidR="00EB411A" w:rsidRPr="00F81075">
        <w:t>.</w:t>
      </w:r>
      <w:r w:rsidR="00EB411A" w:rsidRPr="00F81075">
        <w:br/>
        <w:t>I</w:t>
      </w:r>
      <w:r w:rsidRPr="00F81075">
        <w:t>l y a également l’adresse NET (ou NSAP) du routeur (ici</w:t>
      </w:r>
      <w:r w:rsidR="00EB411A" w:rsidRPr="00F81075">
        <w:t xml:space="preserve">, </w:t>
      </w:r>
      <w:r w:rsidRPr="00F81075">
        <w:t>49.0001.1921.6800.1001.00).</w:t>
      </w:r>
    </w:p>
    <w:p w14:paraId="2C93633A" w14:textId="77777777" w:rsidR="00385A90" w:rsidRPr="00F81075" w:rsidRDefault="00385A90" w:rsidP="00385A90">
      <w:pPr>
        <w:pStyle w:val="Sansinterligne"/>
      </w:pPr>
    </w:p>
    <w:p w14:paraId="761A9208" w14:textId="7E8A4093" w:rsidR="00EB411A" w:rsidRPr="00F81075" w:rsidRDefault="00385A90" w:rsidP="00385A90">
      <w:pPr>
        <w:pStyle w:val="Sansinterligne"/>
      </w:pPr>
      <w:r w:rsidRPr="00F81075">
        <w:t xml:space="preserve">Nous avons également la commande </w:t>
      </w:r>
      <w:r w:rsidRPr="00F81075">
        <w:rPr>
          <w:i/>
          <w:iCs/>
        </w:rPr>
        <w:t xml:space="preserve">show </w:t>
      </w:r>
      <w:proofErr w:type="spellStart"/>
      <w:r w:rsidRPr="00F81075">
        <w:rPr>
          <w:i/>
          <w:iCs/>
        </w:rPr>
        <w:t>clns</w:t>
      </w:r>
      <w:proofErr w:type="spellEnd"/>
      <w:r w:rsidRPr="00F81075">
        <w:rPr>
          <w:i/>
          <w:iCs/>
        </w:rPr>
        <w:t xml:space="preserve"> </w:t>
      </w:r>
      <w:proofErr w:type="spellStart"/>
      <w:r w:rsidRPr="00F81075">
        <w:rPr>
          <w:i/>
          <w:iCs/>
        </w:rPr>
        <w:t>neighbors</w:t>
      </w:r>
      <w:proofErr w:type="spellEnd"/>
      <w:r w:rsidRPr="00F81075">
        <w:t>, qui nous permet de voir la liste des adjacences du routeur.</w:t>
      </w:r>
    </w:p>
    <w:p w14:paraId="4F972C60" w14:textId="77777777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>B#show clns neighbors</w:t>
      </w:r>
    </w:p>
    <w:p w14:paraId="758E4779" w14:textId="77777777" w:rsidR="00EB411A" w:rsidRPr="00F81075" w:rsidRDefault="00EB411A" w:rsidP="00EB411A">
      <w:pPr>
        <w:pStyle w:val="Code"/>
        <w:rPr>
          <w:lang w:val="fr-FR"/>
        </w:rPr>
      </w:pPr>
    </w:p>
    <w:p w14:paraId="6E58DCAC" w14:textId="09B459FA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>System Id   Interface   SNPA             State  Holdtime Type Protocol</w:t>
      </w:r>
    </w:p>
    <w:p w14:paraId="6216AC17" w14:textId="00CBA327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>C           Fa0/0       ca03.0ef6.0008   Up     9         L2   IS-IS</w:t>
      </w:r>
    </w:p>
    <w:p w14:paraId="4DF9F4F4" w14:textId="560F2D41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>A           Fa0/1       ca01.0e32.0006   Up     29        L1   IS-IS</w:t>
      </w:r>
    </w:p>
    <w:p w14:paraId="5956CED1" w14:textId="77777777" w:rsidR="00144080" w:rsidRPr="00F81075" w:rsidRDefault="00144080" w:rsidP="00144080">
      <w:pPr>
        <w:pStyle w:val="Sansinterligne"/>
      </w:pPr>
    </w:p>
    <w:p w14:paraId="1F480669" w14:textId="7F45F09E" w:rsidR="00144080" w:rsidRPr="00F81075" w:rsidRDefault="00144080" w:rsidP="00144080">
      <w:pPr>
        <w:pStyle w:val="Sansinterligne"/>
      </w:pPr>
      <w:r w:rsidRPr="00F81075">
        <w:t>Nous pouvons ainsi voir que les voisins du routeur B sont A et C, les interfaces respectives utilisées sont Fa0/0 et Fa0/1 de niveau L2 et L1 respectivement et enfin que tous les deux utilisent le protocole IS-IS.</w:t>
      </w:r>
    </w:p>
    <w:p w14:paraId="392CE3E5" w14:textId="0A2FA3D5" w:rsidR="00144080" w:rsidRPr="00F81075" w:rsidRDefault="00144080" w:rsidP="00144080">
      <w:pPr>
        <w:pStyle w:val="Sansinterligne"/>
      </w:pPr>
    </w:p>
    <w:p w14:paraId="60ACDB79" w14:textId="626C9A87" w:rsidR="00144080" w:rsidRPr="00F81075" w:rsidRDefault="00144080" w:rsidP="00144080">
      <w:pPr>
        <w:pStyle w:val="Sansinterligne"/>
      </w:pPr>
    </w:p>
    <w:p w14:paraId="7D427349" w14:textId="32F4FF01" w:rsidR="00144080" w:rsidRPr="00F81075" w:rsidRDefault="00144080" w:rsidP="00144080">
      <w:pPr>
        <w:pStyle w:val="Sansinterligne"/>
      </w:pPr>
      <w:r w:rsidRPr="00F81075">
        <w:lastRenderedPageBreak/>
        <w:t xml:space="preserve">Afin </w:t>
      </w:r>
      <w:r w:rsidR="00665559">
        <w:t>d’observer</w:t>
      </w:r>
      <w:r w:rsidRPr="00F81075">
        <w:t xml:space="preserve"> l’état de </w:t>
      </w:r>
      <w:r w:rsidRPr="00F81075">
        <w:rPr>
          <w:i/>
          <w:iCs/>
        </w:rPr>
        <w:t>CLNS</w:t>
      </w:r>
      <w:r w:rsidRPr="00F81075">
        <w:t xml:space="preserve"> sur une interface précise du routeur, nous </w:t>
      </w:r>
      <w:r w:rsidR="00665559">
        <w:t xml:space="preserve">pouvons lancer la commande </w:t>
      </w:r>
      <w:r w:rsidRPr="00F81075">
        <w:t>:</w:t>
      </w:r>
    </w:p>
    <w:p w14:paraId="21047598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>B#show clns int fa0/0</w:t>
      </w:r>
    </w:p>
    <w:p w14:paraId="43201818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>FastEthernet0/0 is up, line protocol is up</w:t>
      </w:r>
    </w:p>
    <w:p w14:paraId="41491C52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Checksums enabled, MTU 1497, Encapsulation SAP</w:t>
      </w:r>
    </w:p>
    <w:p w14:paraId="2CD05A32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ERPDUs enabled, min. interval 10 msec.</w:t>
      </w:r>
    </w:p>
    <w:p w14:paraId="5020F2ED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CLNS fast switching enabled</w:t>
      </w:r>
    </w:p>
    <w:p w14:paraId="1B1441DF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CLNS SSE switching disabled</w:t>
      </w:r>
    </w:p>
    <w:p w14:paraId="732FBE55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DEC compatibility mode OFF for this interface</w:t>
      </w:r>
    </w:p>
    <w:p w14:paraId="09A5B72C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Next ESH/ISH in 29 seconds</w:t>
      </w:r>
    </w:p>
    <w:p w14:paraId="3570C2DD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Routing Protocol: IS-IS</w:t>
      </w:r>
    </w:p>
    <w:p w14:paraId="41F074BF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Circuit Type: level-1-2</w:t>
      </w:r>
    </w:p>
    <w:p w14:paraId="40BBA2C5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Interface number 0x1, local circuit ID 0x2</w:t>
      </w:r>
    </w:p>
    <w:p w14:paraId="7960422B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Level-1 Metric: 10, Priority: 64, Circuit ID: B.02</w:t>
      </w:r>
    </w:p>
    <w:p w14:paraId="7CD76D52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DR ID: 0000.0000.0000.00</w:t>
      </w:r>
    </w:p>
    <w:p w14:paraId="6F89CCCF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Level-1 IPv6 Metric: 10</w:t>
      </w:r>
    </w:p>
    <w:p w14:paraId="1483224E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Number of active level-1 adjacencies: 0</w:t>
      </w:r>
    </w:p>
    <w:p w14:paraId="05C7BC9E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Level-2 Metric: 10, Priority: 64, Circuit ID: C.01</w:t>
      </w:r>
    </w:p>
    <w:p w14:paraId="5A9BA84D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DR ID: C.01</w:t>
      </w:r>
    </w:p>
    <w:p w14:paraId="209486F0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Level-2 IPv6 Metric: 10</w:t>
      </w:r>
    </w:p>
    <w:p w14:paraId="7D096D6A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Number of active level-2 adjacencies: 1</w:t>
      </w:r>
    </w:p>
    <w:p w14:paraId="6DB77F9B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Next IS-IS LAN Level-1 Hello in 9 seconds</w:t>
      </w:r>
    </w:p>
    <w:p w14:paraId="35F2A181" w14:textId="6C346A75" w:rsidR="00144080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Next IS-IS LAN Level-2 Hello in 1 seconds</w:t>
      </w:r>
    </w:p>
    <w:p w14:paraId="31E50191" w14:textId="3979E347" w:rsidR="002F57DD" w:rsidRPr="00F81075" w:rsidRDefault="002F57DD" w:rsidP="002F57DD">
      <w:pPr>
        <w:pStyle w:val="Sansinterligne"/>
      </w:pPr>
    </w:p>
    <w:p w14:paraId="3C62C458" w14:textId="2B5BB058" w:rsidR="002F57DD" w:rsidRPr="00F81075" w:rsidRDefault="002F57DD" w:rsidP="002F57DD">
      <w:pPr>
        <w:pStyle w:val="Sansinterligne"/>
      </w:pPr>
      <w:r w:rsidRPr="00F81075">
        <w:t>On peut</w:t>
      </w:r>
      <w:r w:rsidR="00665559">
        <w:t xml:space="preserve"> ainsi</w:t>
      </w:r>
      <w:r w:rsidRPr="00F81075">
        <w:t xml:space="preserve"> voir que :</w:t>
      </w:r>
    </w:p>
    <w:p w14:paraId="34133E69" w14:textId="4D67B967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 xml:space="preserve">L’interface FastEthernet0/0 est </w:t>
      </w:r>
      <w:r w:rsidRPr="00F81075">
        <w:rPr>
          <w:i/>
          <w:iCs/>
        </w:rPr>
        <w:t>up</w:t>
      </w:r>
    </w:p>
    <w:p w14:paraId="614DFED6" w14:textId="3F0AFA2D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>Le protocole de routage est IS-IS</w:t>
      </w:r>
    </w:p>
    <w:p w14:paraId="08363688" w14:textId="5340050D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>Le routeur est L1-L2</w:t>
      </w:r>
    </w:p>
    <w:p w14:paraId="22D6AA44" w14:textId="21171A00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>La métrique, la priorité et l’ID du circuit niveau 1</w:t>
      </w:r>
    </w:p>
    <w:p w14:paraId="1410FF33" w14:textId="4AA3C6E9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>La métrique, la priorité et l’ID du circuit niveau 2</w:t>
      </w:r>
    </w:p>
    <w:p w14:paraId="68E254CC" w14:textId="4DDBF6EB" w:rsidR="002F57DD" w:rsidRPr="00F81075" w:rsidRDefault="006722E7" w:rsidP="006722E7">
      <w:r w:rsidRPr="00F81075">
        <w:br w:type="page"/>
      </w:r>
    </w:p>
    <w:p w14:paraId="49696F5E" w14:textId="416BEF48" w:rsidR="002F57DD" w:rsidRPr="00F81075" w:rsidRDefault="002F57DD" w:rsidP="002F57DD">
      <w:pPr>
        <w:pStyle w:val="Sansinterligne"/>
      </w:pPr>
      <w:r w:rsidRPr="00F81075">
        <w:lastRenderedPageBreak/>
        <w:t xml:space="preserve">Pour ce qui est de la base de données </w:t>
      </w:r>
      <w:r w:rsidRPr="00F81075">
        <w:rPr>
          <w:i/>
          <w:iCs/>
        </w:rPr>
        <w:t>LSDB</w:t>
      </w:r>
      <w:r w:rsidRPr="00F81075">
        <w:t xml:space="preserve"> du routeur :</w:t>
      </w:r>
    </w:p>
    <w:p w14:paraId="0072D06A" w14:textId="7777777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B#show isis database</w:t>
      </w:r>
    </w:p>
    <w:p w14:paraId="4FB21067" w14:textId="77777777" w:rsidR="006722E7" w:rsidRPr="00F81075" w:rsidRDefault="006722E7" w:rsidP="006722E7">
      <w:pPr>
        <w:pStyle w:val="Code"/>
        <w:rPr>
          <w:lang w:val="fr-FR"/>
        </w:rPr>
      </w:pPr>
    </w:p>
    <w:p w14:paraId="7D2C2B76" w14:textId="7777777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IS-IS Level-1 Link State Database:</w:t>
      </w:r>
    </w:p>
    <w:p w14:paraId="228C56B0" w14:textId="0D7FDB46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LSPID            LSP Seq Num  LSP Checksum  LSP Holdtime      ATT/P/OL</w:t>
      </w:r>
    </w:p>
    <w:p w14:paraId="7CE66B7C" w14:textId="69D21DF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A.00-00          0x00000006   0x6CB4        514               1/0/0</w:t>
      </w:r>
    </w:p>
    <w:p w14:paraId="2EB6742D" w14:textId="16C4D6DA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B.00-00        * 0x00000005   0x8368        484               1/0/0</w:t>
      </w:r>
    </w:p>
    <w:p w14:paraId="2893AD34" w14:textId="3BD4EA16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B.01-00        * 0x00000005   0x38FC        1139              0/0/0</w:t>
      </w:r>
      <w:r w:rsidR="00A94497" w:rsidRPr="00F81075">
        <w:rPr>
          <w:lang w:val="fr-FR"/>
        </w:rPr>
        <w:br/>
      </w:r>
    </w:p>
    <w:p w14:paraId="446868F9" w14:textId="7777777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IS-IS Level-2 Link State Database:</w:t>
      </w:r>
    </w:p>
    <w:p w14:paraId="7490046D" w14:textId="6FA2B732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LSPID           LSP Seq Num  LSP Checksum  LSP Holdtime      ATT/P/OL</w:t>
      </w:r>
    </w:p>
    <w:p w14:paraId="5406BFFC" w14:textId="505AFD90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B.00-00        * 0x00000006   0x9D9D        591               0/0/0</w:t>
      </w:r>
    </w:p>
    <w:p w14:paraId="22000017" w14:textId="49995328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C.00-00          0x00000006   0xB503        624               0/0/0</w:t>
      </w:r>
    </w:p>
    <w:p w14:paraId="64C77F76" w14:textId="72252BF3" w:rsidR="002F57DD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C.01-00          0x00000002   0x2778        486               0/0/0</w:t>
      </w:r>
    </w:p>
    <w:p w14:paraId="171400F1" w14:textId="7574D42C" w:rsidR="00A94497" w:rsidRPr="00F81075" w:rsidRDefault="00A94497" w:rsidP="00A94497">
      <w:pPr>
        <w:pStyle w:val="Sansinterligne"/>
      </w:pPr>
    </w:p>
    <w:p w14:paraId="1DFC85C9" w14:textId="4B80730C" w:rsidR="00A94497" w:rsidRPr="00F81075" w:rsidRDefault="00A94497" w:rsidP="00A94497">
      <w:pPr>
        <w:pStyle w:val="Sansinterligne"/>
      </w:pPr>
      <w:r w:rsidRPr="00F81075">
        <w:t>Enfin, nous avons la table de routage, accessible via la commande :</w:t>
      </w:r>
    </w:p>
    <w:p w14:paraId="19CA7F69" w14:textId="08868FC7" w:rsidR="00A94497" w:rsidRPr="00F81075" w:rsidRDefault="00A94497" w:rsidP="00A94497">
      <w:pPr>
        <w:pStyle w:val="Sansinterligne"/>
      </w:pPr>
    </w:p>
    <w:p w14:paraId="4F48FC70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B#show isis rib</w:t>
      </w:r>
    </w:p>
    <w:p w14:paraId="3E0929E2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IPv4 local RIB for IS-IS process </w:t>
      </w:r>
    </w:p>
    <w:p w14:paraId="00988ABD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192.168.42.0/24</w:t>
      </w:r>
    </w:p>
    <w:p w14:paraId="770F1AA5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  [115/L2/20] via 192.168.42.2(FastEthernet0/0), from 192.168.42.2, tag 0, LSP[5/6] </w:t>
      </w:r>
    </w:p>
    <w:p w14:paraId="197E2FAB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192.168.111.0/24</w:t>
      </w:r>
    </w:p>
    <w:p w14:paraId="18F77E94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  [115/L1/20] via 192.168.111.11(FastEthernet0/1), from 192.168.111.11, tag 0, LSP[3/7] </w:t>
      </w:r>
    </w:p>
    <w:p w14:paraId="69BFA3DE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192.168.222.0/24</w:t>
      </w:r>
    </w:p>
    <w:p w14:paraId="2D467459" w14:textId="089BA1B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  [115/L2/20] via 192.168.42.2(FastEthernet0/0), from 192.168.42.2, tag 0, LSP[5/6]</w:t>
      </w:r>
    </w:p>
    <w:p w14:paraId="55979EE7" w14:textId="34B7F150" w:rsidR="00CD7C22" w:rsidRPr="00F81075" w:rsidRDefault="00CD7C22" w:rsidP="00CD7C22">
      <w:pPr>
        <w:pStyle w:val="Sansinterligne"/>
      </w:pPr>
    </w:p>
    <w:p w14:paraId="0FB16B66" w14:textId="2471D9A9" w:rsidR="00CD7C22" w:rsidRPr="00F81075" w:rsidRDefault="00CD7C22" w:rsidP="00CD7C22">
      <w:pPr>
        <w:pStyle w:val="Sansinterligne"/>
      </w:pPr>
    </w:p>
    <w:p w14:paraId="3EB7E550" w14:textId="5647E722" w:rsidR="00CD7C22" w:rsidRPr="00F81075" w:rsidRDefault="00CD7C22" w:rsidP="00BB5348">
      <w:pPr>
        <w:pStyle w:val="Titre2"/>
      </w:pPr>
      <w:r w:rsidRPr="00F81075">
        <w:t>Message</w:t>
      </w:r>
    </w:p>
    <w:p w14:paraId="1F7AF1A6" w14:textId="4A952F2B" w:rsidR="00CD7C22" w:rsidRPr="00F81075" w:rsidRDefault="00CD7C22" w:rsidP="00CD7C22">
      <w:pPr>
        <w:pStyle w:val="Sansinterligne"/>
      </w:pPr>
    </w:p>
    <w:p w14:paraId="583F517F" w14:textId="2693A880" w:rsidR="00CD7C22" w:rsidRPr="00F81075" w:rsidRDefault="00CD7C22" w:rsidP="009D7CCD">
      <w:pPr>
        <w:pStyle w:val="Titre3"/>
        <w:numPr>
          <w:ilvl w:val="0"/>
          <w:numId w:val="16"/>
        </w:numPr>
      </w:pPr>
      <w:r w:rsidRPr="00F81075">
        <w:t>Hello</w:t>
      </w:r>
    </w:p>
    <w:p w14:paraId="09B3F7C4" w14:textId="5834D5B2" w:rsidR="00CD7C22" w:rsidRPr="00F81075" w:rsidRDefault="00CD7C22" w:rsidP="00CD7C22">
      <w:pPr>
        <w:pStyle w:val="Sansinterligne"/>
      </w:pPr>
    </w:p>
    <w:p w14:paraId="7DF6F00B" w14:textId="004FD4F5" w:rsidR="00CD7C22" w:rsidRPr="00F81075" w:rsidRDefault="00CD7C22" w:rsidP="009D7CCD">
      <w:pPr>
        <w:pStyle w:val="Titre3"/>
      </w:pPr>
      <w:r w:rsidRPr="00F81075">
        <w:t>CSNP</w:t>
      </w:r>
    </w:p>
    <w:p w14:paraId="11A97573" w14:textId="2D0B8A55" w:rsidR="00CD7C22" w:rsidRPr="00F81075" w:rsidRDefault="00CD7C22" w:rsidP="00CD7C22">
      <w:pPr>
        <w:pStyle w:val="Sansinterligne"/>
      </w:pPr>
    </w:p>
    <w:p w14:paraId="2EC6A0A6" w14:textId="335D6361" w:rsidR="00CD7C22" w:rsidRPr="00F81075" w:rsidRDefault="00CD7C22" w:rsidP="009D7CCD">
      <w:pPr>
        <w:pStyle w:val="Titre3"/>
      </w:pPr>
      <w:r w:rsidRPr="00F81075">
        <w:t>PSNP</w:t>
      </w:r>
    </w:p>
    <w:p w14:paraId="6D4C259F" w14:textId="1D4C4365" w:rsidR="00CD7C22" w:rsidRPr="00F81075" w:rsidRDefault="00CD7C22" w:rsidP="00CD7C22">
      <w:pPr>
        <w:pStyle w:val="Sansinterligne"/>
      </w:pPr>
    </w:p>
    <w:p w14:paraId="11C22C45" w14:textId="49BC4D30" w:rsidR="00CD7C22" w:rsidRPr="00F81075" w:rsidRDefault="00CD7C22" w:rsidP="00BB5348">
      <w:pPr>
        <w:pStyle w:val="Titre2"/>
      </w:pPr>
      <w:r w:rsidRPr="00F81075">
        <w:lastRenderedPageBreak/>
        <w:t>Dynamicité du routage</w:t>
      </w:r>
    </w:p>
    <w:p w14:paraId="57EA0A6B" w14:textId="489E9EDC" w:rsidR="00CD7C22" w:rsidRPr="00F81075" w:rsidRDefault="00CD7C22" w:rsidP="00CD7C22">
      <w:pPr>
        <w:pStyle w:val="Sansinterligne"/>
      </w:pPr>
    </w:p>
    <w:p w14:paraId="67B80DBC" w14:textId="39D19BAD" w:rsidR="00F81075" w:rsidRPr="00F81075" w:rsidRDefault="00F81075" w:rsidP="00CD7C22">
      <w:pPr>
        <w:pStyle w:val="Sansinterligne"/>
      </w:pPr>
      <w:r w:rsidRPr="00F81075">
        <w:t>Afin de tester la dynamicité du routage, nous commençons par ajouter un routeur E, que nous configurons de la manière suivante :</w:t>
      </w:r>
    </w:p>
    <w:p w14:paraId="238D9951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E#conf t</w:t>
      </w:r>
    </w:p>
    <w:p w14:paraId="0A3F6ADB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Enter configuration commands, one per line.  End with CNTL/Z.</w:t>
      </w:r>
    </w:p>
    <w:p w14:paraId="3DF31067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E(config)#int fa0/0</w:t>
      </w:r>
    </w:p>
    <w:p w14:paraId="30C905C7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add 192.168.43.2 255.255.255.0</w:t>
      </w:r>
    </w:p>
    <w:p w14:paraId="2AEF6C4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 xml:space="preserve">E(config-if)#exit          </w:t>
      </w:r>
    </w:p>
    <w:p w14:paraId="3E19901F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E(config)#int fa0/1</w:t>
      </w:r>
    </w:p>
    <w:p w14:paraId="75BAD52B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add 192.168.44.1 255.255.255.0</w:t>
      </w:r>
    </w:p>
    <w:p w14:paraId="1B90BFA5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E(config-if)#exit</w:t>
      </w:r>
    </w:p>
    <w:p w14:paraId="1B14DB82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E(config)#router isis</w:t>
      </w:r>
    </w:p>
    <w:p w14:paraId="0A35D768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E(config-router)#int loopback0</w:t>
      </w:r>
    </w:p>
    <w:p w14:paraId="4E9567B4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</w:t>
      </w:r>
    </w:p>
    <w:p w14:paraId="54B843B3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Oct 21 08:34:23.827: %LINEPROTO-5-UPDOWN: Line protocol on Interface Loopback0, changed state to up</w:t>
      </w:r>
    </w:p>
    <w:p w14:paraId="3C0A05AA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add 192.168.3.1 255.255.255.255</w:t>
      </w:r>
    </w:p>
    <w:p w14:paraId="67882A37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shut</w:t>
      </w:r>
    </w:p>
    <w:p w14:paraId="6DC8698D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E(config-if)#exit</w:t>
      </w:r>
    </w:p>
    <w:p w14:paraId="3C8643CE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E(config)#int fa0/0</w:t>
      </w:r>
    </w:p>
    <w:p w14:paraId="05E3F9CD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E(config)#router isis</w:t>
      </w:r>
    </w:p>
    <w:p w14:paraId="15F2D749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E(config-router)#net 49.0003.1921.6800.3001.00</w:t>
      </w:r>
    </w:p>
    <w:p w14:paraId="2039CCA2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E(config-router)#int fa0/0</w:t>
      </w:r>
    </w:p>
    <w:p w14:paraId="646C36C5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router isis</w:t>
      </w:r>
    </w:p>
    <w:p w14:paraId="267E0E31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E(config-if)#isis circuit-type level-2</w:t>
      </w:r>
    </w:p>
    <w:p w14:paraId="4CF3337C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E(config-if)#int fa0/1</w:t>
      </w:r>
    </w:p>
    <w:p w14:paraId="290AF30A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router isis</w:t>
      </w:r>
    </w:p>
    <w:p w14:paraId="241A9C0E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E(config-if)#isis circuit-type level-2</w:t>
      </w:r>
    </w:p>
    <w:p w14:paraId="2BE17B43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E(config-if)#int fa0/0</w:t>
      </w:r>
    </w:p>
    <w:p w14:paraId="04427955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shut</w:t>
      </w:r>
    </w:p>
    <w:p w14:paraId="05356A01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E(config-if)#int fa0/1</w:t>
      </w:r>
    </w:p>
    <w:p w14:paraId="6D305DB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E(config-if)#,</w:t>
      </w:r>
    </w:p>
    <w:p w14:paraId="7387F58B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Oct 21 08:37:44.615: %LINK-3-UPDOWN: Interface FastEthernet0/0, changed state to up</w:t>
      </w:r>
    </w:p>
    <w:p w14:paraId="41E3BB0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</w:t>
      </w:r>
    </w:p>
    <w:p w14:paraId="588AB3D0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lastRenderedPageBreak/>
        <w:t xml:space="preserve">Oct 21 08:37:44.615: %ENTITY_ALARM-6-INFO: CLEAR INFO Fa0/0 Physical Port Administrative State Down </w:t>
      </w:r>
    </w:p>
    <w:p w14:paraId="5C211C3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Oct 21 08:37:45.615: %LINEPROTO-5-UPDOWN: Line protocol on Interface FastEthernet0/0, changed state to up</w:t>
      </w:r>
    </w:p>
    <w:p w14:paraId="15B5FF58" w14:textId="394E0C65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shut</w:t>
      </w:r>
    </w:p>
    <w:p w14:paraId="023E62A6" w14:textId="2E5B399F" w:rsidR="00F81075" w:rsidRPr="00F81075" w:rsidRDefault="00F81075" w:rsidP="00F81075">
      <w:pPr>
        <w:pStyle w:val="Sansinterligne"/>
      </w:pPr>
    </w:p>
    <w:p w14:paraId="0C23297E" w14:textId="21F04705" w:rsidR="00F81075" w:rsidRDefault="00F81075" w:rsidP="00F81075">
      <w:pPr>
        <w:pStyle w:val="Sansinterligne"/>
      </w:pPr>
      <w:r w:rsidRPr="00F81075">
        <w:t>Nous obtenons donc la topologie suivante :</w:t>
      </w:r>
    </w:p>
    <w:p w14:paraId="19E14616" w14:textId="77777777" w:rsidR="00F81075" w:rsidRPr="00F81075" w:rsidRDefault="00F81075" w:rsidP="00F81075">
      <w:pPr>
        <w:pStyle w:val="Sansinterligne"/>
      </w:pPr>
    </w:p>
    <w:p w14:paraId="2C94DD07" w14:textId="77777777" w:rsidR="00F81075" w:rsidRPr="00F81075" w:rsidRDefault="00F81075" w:rsidP="00F81075">
      <w:pPr>
        <w:pStyle w:val="Sansinterligne"/>
        <w:keepNext/>
      </w:pPr>
      <w:r w:rsidRPr="00F81075">
        <w:fldChar w:fldCharType="begin"/>
      </w:r>
      <w:r w:rsidRPr="00F81075">
        <w:instrText xml:space="preserve"> INCLUDEPICTURE "https://cdn.discordapp.com/attachments/1032907765183684628/1032945873186996264/Capture_decran_du_2022-10-21_11-17-56.png" \* MERGEFORMATINET </w:instrText>
      </w:r>
      <w:r w:rsidRPr="00F81075">
        <w:fldChar w:fldCharType="separate"/>
      </w:r>
      <w:r w:rsidRPr="00F81075">
        <w:rPr>
          <w:noProof/>
        </w:rPr>
        <w:drawing>
          <wp:inline distT="0" distB="0" distL="0" distR="0" wp14:anchorId="1F325303" wp14:editId="2AE13432">
            <wp:extent cx="5760720" cy="413321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075">
        <w:fldChar w:fldCharType="end"/>
      </w:r>
    </w:p>
    <w:p w14:paraId="387CA735" w14:textId="655C565B" w:rsidR="00F81075" w:rsidRDefault="00F81075" w:rsidP="00F81075">
      <w:pPr>
        <w:pStyle w:val="Lgende"/>
        <w:jc w:val="center"/>
        <w:rPr>
          <w:sz w:val="20"/>
          <w:szCs w:val="20"/>
        </w:rPr>
      </w:pPr>
      <w:r w:rsidRPr="00F81075">
        <w:rPr>
          <w:sz w:val="20"/>
          <w:szCs w:val="20"/>
        </w:rPr>
        <w:t xml:space="preserve">Figure </w:t>
      </w:r>
      <w:r w:rsidRPr="00F81075">
        <w:rPr>
          <w:sz w:val="20"/>
          <w:szCs w:val="20"/>
        </w:rPr>
        <w:fldChar w:fldCharType="begin"/>
      </w:r>
      <w:r w:rsidRPr="00F81075">
        <w:rPr>
          <w:sz w:val="20"/>
          <w:szCs w:val="20"/>
        </w:rPr>
        <w:instrText xml:space="preserve"> SEQ Figure \* ARABIC </w:instrText>
      </w:r>
      <w:r w:rsidRPr="00F81075">
        <w:rPr>
          <w:sz w:val="20"/>
          <w:szCs w:val="20"/>
        </w:rPr>
        <w:fldChar w:fldCharType="separate"/>
      </w:r>
      <w:r w:rsidR="00786DC3">
        <w:rPr>
          <w:noProof/>
          <w:sz w:val="20"/>
          <w:szCs w:val="20"/>
        </w:rPr>
        <w:t>3</w:t>
      </w:r>
      <w:r w:rsidRPr="00F81075">
        <w:rPr>
          <w:sz w:val="20"/>
          <w:szCs w:val="20"/>
        </w:rPr>
        <w:fldChar w:fldCharType="end"/>
      </w:r>
      <w:r w:rsidRPr="00F81075">
        <w:rPr>
          <w:sz w:val="20"/>
          <w:szCs w:val="20"/>
        </w:rPr>
        <w:t xml:space="preserve"> - Ajout du routeur E</w:t>
      </w:r>
    </w:p>
    <w:p w14:paraId="303BD964" w14:textId="030FA03B" w:rsidR="00F81075" w:rsidRDefault="00F81075" w:rsidP="00F81075"/>
    <w:p w14:paraId="0982B52E" w14:textId="54268FA5" w:rsidR="00F81075" w:rsidRDefault="00F81075" w:rsidP="00F81075">
      <w:r>
        <w:t xml:space="preserve">À </w:t>
      </w:r>
      <w:r w:rsidRPr="00F81075">
        <w:t xml:space="preserve">l’aide de la commande </w:t>
      </w:r>
      <w:proofErr w:type="spellStart"/>
      <w:r w:rsidRPr="00F81075">
        <w:rPr>
          <w:i/>
          <w:iCs/>
        </w:rPr>
        <w:t>traceroute</w:t>
      </w:r>
      <w:proofErr w:type="spellEnd"/>
      <w:r w:rsidRPr="00F81075">
        <w:t>, nous vérifions que le routeur préfère bien le chemin B-C à</w:t>
      </w:r>
      <w:r>
        <w:br/>
      </w:r>
      <w:r w:rsidRPr="00F81075">
        <w:t>B-E-C</w:t>
      </w:r>
      <w:r>
        <w:t xml:space="preserve"> </w:t>
      </w:r>
      <w:r w:rsidRPr="00F81075">
        <w:t>:</w:t>
      </w:r>
    </w:p>
    <w:p w14:paraId="0C59CB51" w14:textId="77777777" w:rsidR="00BB5348" w:rsidRDefault="00BB5348" w:rsidP="00BB5348">
      <w:pPr>
        <w:pStyle w:val="Code"/>
      </w:pPr>
      <w:r>
        <w:t>B#traceroute 192.168.42.2</w:t>
      </w:r>
    </w:p>
    <w:p w14:paraId="6BD98DA8" w14:textId="77777777" w:rsidR="00BB5348" w:rsidRDefault="00BB5348" w:rsidP="00BB5348">
      <w:pPr>
        <w:pStyle w:val="Code"/>
      </w:pPr>
    </w:p>
    <w:p w14:paraId="141C5ED2" w14:textId="77777777" w:rsidR="00BB5348" w:rsidRDefault="00BB5348" w:rsidP="00BB5348">
      <w:pPr>
        <w:pStyle w:val="Code"/>
      </w:pPr>
      <w:r>
        <w:t>Type escape sequence to abort.</w:t>
      </w:r>
    </w:p>
    <w:p w14:paraId="1F6E4A46" w14:textId="77777777" w:rsidR="00BB5348" w:rsidRDefault="00BB5348" w:rsidP="00BB5348">
      <w:pPr>
        <w:pStyle w:val="Code"/>
      </w:pPr>
      <w:r>
        <w:t>Tracing the route to 192.168.42.2</w:t>
      </w:r>
    </w:p>
    <w:p w14:paraId="65242ACE" w14:textId="77777777" w:rsidR="00BB5348" w:rsidRDefault="00BB5348" w:rsidP="00BB5348">
      <w:pPr>
        <w:pStyle w:val="Code"/>
      </w:pPr>
    </w:p>
    <w:p w14:paraId="5D931CDF" w14:textId="3D195F91" w:rsidR="00F81075" w:rsidRDefault="00BB5348" w:rsidP="00BB5348">
      <w:pPr>
        <w:pStyle w:val="Code"/>
      </w:pPr>
      <w:r>
        <w:t xml:space="preserve">  1 192.168.42.2 16 msec 20 msec 20 msec</w:t>
      </w:r>
    </w:p>
    <w:p w14:paraId="6855EBD5" w14:textId="0AE65C41" w:rsidR="00BB5348" w:rsidRDefault="00BB5348">
      <w:pPr>
        <w:rPr>
          <w:lang w:val="en-US"/>
        </w:rPr>
      </w:pPr>
      <w:r>
        <w:rPr>
          <w:lang w:val="en-US"/>
        </w:rPr>
        <w:br w:type="page"/>
      </w:r>
    </w:p>
    <w:p w14:paraId="426DDD9D" w14:textId="16EE8889" w:rsidR="00BB5348" w:rsidRDefault="00BB5348" w:rsidP="00BB5348">
      <w:pPr>
        <w:pStyle w:val="Sansinterlig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On désactive Fa0/0 de B, puis on relance le même </w:t>
      </w:r>
      <w:proofErr w:type="spellStart"/>
      <w:r w:rsidRPr="00BB5348">
        <w:rPr>
          <w:rFonts w:ascii="Arial" w:hAnsi="Arial" w:cs="Arial"/>
          <w:i/>
          <w:iCs/>
          <w:color w:val="000000"/>
        </w:rPr>
        <w:t>traceroute</w:t>
      </w:r>
      <w:proofErr w:type="spellEnd"/>
      <w:r>
        <w:rPr>
          <w:rFonts w:ascii="Arial" w:hAnsi="Arial" w:cs="Arial"/>
          <w:color w:val="000000"/>
        </w:rPr>
        <w:t xml:space="preserve"> que précédemment.</w:t>
      </w:r>
    </w:p>
    <w:p w14:paraId="57F89B87" w14:textId="777366E0" w:rsidR="00BB5348" w:rsidRDefault="00BB5348" w:rsidP="00BB5348">
      <w:pPr>
        <w:pStyle w:val="Sansinterligne"/>
        <w:rPr>
          <w:rFonts w:ascii="Arial" w:hAnsi="Arial" w:cs="Arial"/>
          <w:color w:val="000000"/>
        </w:rPr>
      </w:pPr>
    </w:p>
    <w:p w14:paraId="57A8FD86" w14:textId="77777777" w:rsidR="00BB5348" w:rsidRDefault="00BB5348" w:rsidP="00BB5348">
      <w:pPr>
        <w:pStyle w:val="Code"/>
      </w:pPr>
      <w:r>
        <w:t>B#traceroute 192.168.222.22</w:t>
      </w:r>
    </w:p>
    <w:p w14:paraId="0912E23D" w14:textId="77777777" w:rsidR="00BB5348" w:rsidRDefault="00BB5348" w:rsidP="00BB5348">
      <w:pPr>
        <w:pStyle w:val="Code"/>
      </w:pPr>
    </w:p>
    <w:p w14:paraId="347DFF80" w14:textId="77777777" w:rsidR="00BB5348" w:rsidRDefault="00BB5348" w:rsidP="00BB5348">
      <w:pPr>
        <w:pStyle w:val="Code"/>
      </w:pPr>
      <w:r>
        <w:t>Type escape sequence to abort.</w:t>
      </w:r>
    </w:p>
    <w:p w14:paraId="60BF93F6" w14:textId="77777777" w:rsidR="00BB5348" w:rsidRDefault="00BB5348" w:rsidP="00BB5348">
      <w:pPr>
        <w:pStyle w:val="Code"/>
      </w:pPr>
      <w:r>
        <w:t>Tracing the route to 192.168.222.22</w:t>
      </w:r>
    </w:p>
    <w:p w14:paraId="309C22A1" w14:textId="77777777" w:rsidR="00BB5348" w:rsidRDefault="00BB5348" w:rsidP="00BB5348">
      <w:pPr>
        <w:pStyle w:val="Code"/>
      </w:pPr>
    </w:p>
    <w:p w14:paraId="70E9414B" w14:textId="77777777" w:rsidR="00BB5348" w:rsidRDefault="00BB5348" w:rsidP="00BB5348">
      <w:pPr>
        <w:pStyle w:val="Code"/>
      </w:pPr>
      <w:r>
        <w:t xml:space="preserve">  1  *  * </w:t>
      </w:r>
    </w:p>
    <w:p w14:paraId="3F7ACD09" w14:textId="77777777" w:rsidR="00BB5348" w:rsidRDefault="00BB5348" w:rsidP="00BB5348">
      <w:pPr>
        <w:pStyle w:val="Code"/>
      </w:pPr>
      <w:r>
        <w:t xml:space="preserve">    192.168.43.2 12 msec</w:t>
      </w:r>
    </w:p>
    <w:p w14:paraId="6518B699" w14:textId="77777777" w:rsidR="00BB5348" w:rsidRDefault="00BB5348" w:rsidP="00BB5348">
      <w:pPr>
        <w:pStyle w:val="Code"/>
      </w:pPr>
      <w:r>
        <w:t xml:space="preserve">  2 192.168.44.2 28 msec 32 msec 20 msec</w:t>
      </w:r>
    </w:p>
    <w:p w14:paraId="213EA19A" w14:textId="30AA438D" w:rsidR="00BB5348" w:rsidRDefault="00BB5348" w:rsidP="00BB5348">
      <w:pPr>
        <w:pStyle w:val="Code"/>
      </w:pPr>
      <w:r>
        <w:t xml:space="preserve">  3 192.168.222.22 40 msec 40 msec 40 msec</w:t>
      </w:r>
    </w:p>
    <w:p w14:paraId="0EEE548A" w14:textId="682DEB9A" w:rsidR="00BB5348" w:rsidRDefault="00BB5348" w:rsidP="00BB5348">
      <w:pPr>
        <w:pStyle w:val="Sansinterligne"/>
        <w:rPr>
          <w:lang w:val="en-US"/>
        </w:rPr>
      </w:pPr>
    </w:p>
    <w:p w14:paraId="44B458FF" w14:textId="184C4050" w:rsidR="00BB5348" w:rsidRDefault="00BB5348" w:rsidP="00BB5348">
      <w:pPr>
        <w:pStyle w:val="Sansinterligne"/>
      </w:pPr>
      <w:r w:rsidRPr="00BB5348">
        <w:t xml:space="preserve">On constate que le </w:t>
      </w:r>
      <w:proofErr w:type="spellStart"/>
      <w:r w:rsidRPr="00BB5348">
        <w:rPr>
          <w:i/>
          <w:iCs/>
        </w:rPr>
        <w:t>traceroute</w:t>
      </w:r>
      <w:proofErr w:type="spellEnd"/>
      <w:r w:rsidRPr="00BB5348">
        <w:t xml:space="preserve"> dure un peu plus longtemps et passe bien par le chemin B-E-C plutôt que B-C, qui n’est donc plus utilisable.</w:t>
      </w:r>
    </w:p>
    <w:p w14:paraId="404BEC0B" w14:textId="3BAB3791" w:rsidR="00BB5348" w:rsidRDefault="00BB5348" w:rsidP="00BB5348">
      <w:pPr>
        <w:pStyle w:val="Sansinterligne"/>
      </w:pPr>
    </w:p>
    <w:p w14:paraId="327F79C9" w14:textId="6EC63EC9" w:rsidR="00BB5348" w:rsidRDefault="00BB5348" w:rsidP="00BB5348">
      <w:pPr>
        <w:pStyle w:val="Titre2"/>
      </w:pPr>
      <w:r>
        <w:t>DIS</w:t>
      </w:r>
    </w:p>
    <w:p w14:paraId="4663A30D" w14:textId="7772F147" w:rsidR="00786DC3" w:rsidRDefault="00786DC3" w:rsidP="00786DC3">
      <w:pPr>
        <w:pStyle w:val="Sansinterligne"/>
      </w:pPr>
    </w:p>
    <w:p w14:paraId="0F9F1C8B" w14:textId="09C9FCA1" w:rsidR="00786DC3" w:rsidRDefault="00786DC3" w:rsidP="00786DC3">
      <w:pPr>
        <w:pStyle w:val="Sansinterligne"/>
      </w:pPr>
      <w:r w:rsidRPr="00786DC3">
        <w:t>On a à présent la topologie suivante</w:t>
      </w:r>
      <w:r>
        <w:t> :</w:t>
      </w:r>
    </w:p>
    <w:p w14:paraId="24ED5ADF" w14:textId="40C3E132" w:rsidR="00786DC3" w:rsidRDefault="00786DC3" w:rsidP="00786DC3">
      <w:pPr>
        <w:pStyle w:val="Sansinterligne"/>
      </w:pPr>
    </w:p>
    <w:p w14:paraId="5326B01E" w14:textId="77777777" w:rsidR="00786DC3" w:rsidRDefault="00786DC3" w:rsidP="00786DC3">
      <w:pPr>
        <w:pStyle w:val="Sansinterligne"/>
        <w:keepNext/>
      </w:pPr>
      <w:r>
        <w:fldChar w:fldCharType="begin"/>
      </w:r>
      <w:r>
        <w:instrText xml:space="preserve"> INCLUDEPICTURE "https://cdn.discordapp.com/attachments/1032907765183684628/1032963627428368384/Capture_decran_du_2022-10-21_12-28-32.png"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1B77B9" wp14:editId="6838B580">
            <wp:extent cx="5760720" cy="3320415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A3203E" w14:textId="04B4635B" w:rsidR="00786DC3" w:rsidRPr="00786DC3" w:rsidRDefault="00786DC3" w:rsidP="00786DC3">
      <w:pPr>
        <w:pStyle w:val="Lgende"/>
        <w:jc w:val="center"/>
        <w:rPr>
          <w:sz w:val="20"/>
          <w:szCs w:val="20"/>
        </w:rPr>
      </w:pPr>
      <w:r w:rsidRPr="00786DC3">
        <w:rPr>
          <w:sz w:val="20"/>
          <w:szCs w:val="20"/>
        </w:rPr>
        <w:t xml:space="preserve">Figure </w:t>
      </w:r>
      <w:r w:rsidRPr="00786DC3">
        <w:rPr>
          <w:sz w:val="20"/>
          <w:szCs w:val="20"/>
        </w:rPr>
        <w:fldChar w:fldCharType="begin"/>
      </w:r>
      <w:r w:rsidRPr="00786DC3">
        <w:rPr>
          <w:sz w:val="20"/>
          <w:szCs w:val="20"/>
        </w:rPr>
        <w:instrText xml:space="preserve"> SEQ Figure \* ARABIC </w:instrText>
      </w:r>
      <w:r w:rsidRPr="00786DC3">
        <w:rPr>
          <w:sz w:val="20"/>
          <w:szCs w:val="20"/>
        </w:rPr>
        <w:fldChar w:fldCharType="separate"/>
      </w:r>
      <w:r w:rsidRPr="00786DC3">
        <w:rPr>
          <w:noProof/>
          <w:sz w:val="20"/>
          <w:szCs w:val="20"/>
        </w:rPr>
        <w:t>4</w:t>
      </w:r>
      <w:r w:rsidRPr="00786DC3">
        <w:rPr>
          <w:sz w:val="20"/>
          <w:szCs w:val="20"/>
        </w:rPr>
        <w:fldChar w:fldCharType="end"/>
      </w:r>
      <w:r w:rsidRPr="00786DC3">
        <w:rPr>
          <w:sz w:val="20"/>
          <w:szCs w:val="20"/>
        </w:rPr>
        <w:t xml:space="preserve"> - Ajout switch Ethernet, ainsi qu'ajout des routeurs A1 et A2</w:t>
      </w:r>
    </w:p>
    <w:p w14:paraId="4EFD83E4" w14:textId="77777777" w:rsidR="00EA6B91" w:rsidRDefault="00EA6B91" w:rsidP="00EA6B91"/>
    <w:p w14:paraId="63C92771" w14:textId="77777777" w:rsidR="00EA6B91" w:rsidRDefault="00EA6B91" w:rsidP="00EA6B91"/>
    <w:p w14:paraId="5BA08061" w14:textId="77777777" w:rsidR="00EA6B91" w:rsidRDefault="00EA6B91" w:rsidP="00EA6B91"/>
    <w:p w14:paraId="6CB97B4F" w14:textId="760FEA68" w:rsidR="00BB5348" w:rsidRDefault="00786DC3" w:rsidP="00EA6B91">
      <w:r w:rsidRPr="00786DC3">
        <w:t>En effet</w:t>
      </w:r>
      <w:r>
        <w:t xml:space="preserve">, </w:t>
      </w:r>
      <w:r w:rsidRPr="00786DC3">
        <w:t xml:space="preserve">nous avons ajouté les routeurs A1 et A2 </w:t>
      </w:r>
      <w:r>
        <w:t>en utilisant</w:t>
      </w:r>
      <w:r w:rsidRPr="00786DC3">
        <w:t xml:space="preserve"> les configurations suivantes</w:t>
      </w:r>
      <w:r>
        <w:t> :</w:t>
      </w:r>
    </w:p>
    <w:p w14:paraId="4D8FB65F" w14:textId="08BF547D" w:rsidR="00EA6B91" w:rsidRDefault="00EA6B91" w:rsidP="009D7CCD">
      <w:pPr>
        <w:pStyle w:val="Titre3"/>
        <w:numPr>
          <w:ilvl w:val="0"/>
          <w:numId w:val="17"/>
        </w:numPr>
      </w:pPr>
      <w:r>
        <w:lastRenderedPageBreak/>
        <w:t>Routeur A1</w:t>
      </w:r>
    </w:p>
    <w:p w14:paraId="7BCBE2BE" w14:textId="77777777" w:rsidR="00EA6B91" w:rsidRPr="00EA6B91" w:rsidRDefault="00EA6B91" w:rsidP="00EA6B91">
      <w:pPr>
        <w:pStyle w:val="Code"/>
      </w:pPr>
      <w:r w:rsidRPr="00EA6B91">
        <w:t>interface Loopback0</w:t>
      </w:r>
    </w:p>
    <w:p w14:paraId="57C67DDF" w14:textId="77777777" w:rsidR="00EA6B91" w:rsidRPr="00EA6B91" w:rsidRDefault="00EA6B91" w:rsidP="00EA6B91">
      <w:pPr>
        <w:pStyle w:val="Code"/>
      </w:pPr>
      <w:r w:rsidRPr="00EA6B91">
        <w:t xml:space="preserve"> ip address 192.168.1.2 255.255.255.255</w:t>
      </w:r>
    </w:p>
    <w:p w14:paraId="74D7AEBF" w14:textId="77777777" w:rsidR="00EA6B91" w:rsidRPr="00EA6B91" w:rsidRDefault="00EA6B91" w:rsidP="00EA6B91">
      <w:pPr>
        <w:pStyle w:val="Code"/>
      </w:pPr>
      <w:r w:rsidRPr="00EA6B91">
        <w:t>!</w:t>
      </w:r>
    </w:p>
    <w:p w14:paraId="1157D452" w14:textId="77777777" w:rsidR="00EA6B91" w:rsidRPr="00EA6B91" w:rsidRDefault="00EA6B91" w:rsidP="00EA6B91">
      <w:pPr>
        <w:pStyle w:val="Code"/>
      </w:pPr>
      <w:r w:rsidRPr="00EA6B91">
        <w:t>interface FastEthernet0/0</w:t>
      </w:r>
    </w:p>
    <w:p w14:paraId="7178F5DF" w14:textId="77777777" w:rsidR="00EA6B91" w:rsidRPr="00EA6B91" w:rsidRDefault="00EA6B91" w:rsidP="00EA6B91">
      <w:pPr>
        <w:pStyle w:val="Code"/>
      </w:pPr>
      <w:r w:rsidRPr="00EA6B91">
        <w:t xml:space="preserve"> ip address 192.168.112.11 255.255.255.0</w:t>
      </w:r>
    </w:p>
    <w:p w14:paraId="487D7308" w14:textId="77777777" w:rsidR="00EA6B91" w:rsidRPr="00EA6B91" w:rsidRDefault="00EA6B91" w:rsidP="00EA6B91">
      <w:pPr>
        <w:pStyle w:val="Code"/>
      </w:pPr>
      <w:r w:rsidRPr="00EA6B91">
        <w:t xml:space="preserve"> ip router isis </w:t>
      </w:r>
    </w:p>
    <w:p w14:paraId="0FB2E009" w14:textId="77777777" w:rsidR="00EA6B91" w:rsidRPr="00EA6B91" w:rsidRDefault="00EA6B91" w:rsidP="00EA6B91">
      <w:pPr>
        <w:pStyle w:val="Code"/>
      </w:pPr>
      <w:r w:rsidRPr="00EA6B91">
        <w:t xml:space="preserve"> duplex auto</w:t>
      </w:r>
    </w:p>
    <w:p w14:paraId="5C4982D9" w14:textId="77777777" w:rsidR="00EA6B91" w:rsidRPr="00EA6B91" w:rsidRDefault="00EA6B91" w:rsidP="00EA6B91">
      <w:pPr>
        <w:pStyle w:val="Code"/>
      </w:pPr>
      <w:r w:rsidRPr="00EA6B91">
        <w:t xml:space="preserve"> speed auto</w:t>
      </w:r>
    </w:p>
    <w:p w14:paraId="0B2DA6E9" w14:textId="77777777" w:rsidR="00EA6B91" w:rsidRPr="00EA6B91" w:rsidRDefault="00EA6B91" w:rsidP="00EA6B91">
      <w:pPr>
        <w:pStyle w:val="Code"/>
      </w:pPr>
      <w:r w:rsidRPr="00EA6B91">
        <w:t xml:space="preserve"> isis circuit-type level-1</w:t>
      </w:r>
    </w:p>
    <w:p w14:paraId="7168F795" w14:textId="77777777" w:rsidR="00EA6B91" w:rsidRPr="00EA6B91" w:rsidRDefault="00EA6B91" w:rsidP="00EA6B91">
      <w:pPr>
        <w:pStyle w:val="Code"/>
      </w:pPr>
      <w:r w:rsidRPr="00EA6B91">
        <w:t>!</w:t>
      </w:r>
    </w:p>
    <w:p w14:paraId="62EEFF25" w14:textId="77777777" w:rsidR="00EA6B91" w:rsidRPr="00EA6B91" w:rsidRDefault="00EA6B91" w:rsidP="00EA6B91">
      <w:pPr>
        <w:pStyle w:val="Code"/>
      </w:pPr>
      <w:r w:rsidRPr="00EA6B91">
        <w:t>interface FastEthernet0/1</w:t>
      </w:r>
    </w:p>
    <w:p w14:paraId="05BF1D90" w14:textId="77777777" w:rsidR="00EA6B91" w:rsidRPr="00EA6B91" w:rsidRDefault="00EA6B91" w:rsidP="00EA6B91">
      <w:pPr>
        <w:pStyle w:val="Code"/>
      </w:pPr>
      <w:r w:rsidRPr="00EA6B91">
        <w:t xml:space="preserve"> no ip address</w:t>
      </w:r>
    </w:p>
    <w:p w14:paraId="0FDDDF1A" w14:textId="77777777" w:rsidR="00EA6B91" w:rsidRPr="00EA6B91" w:rsidRDefault="00EA6B91" w:rsidP="00EA6B91">
      <w:pPr>
        <w:pStyle w:val="Code"/>
      </w:pPr>
      <w:r w:rsidRPr="00EA6B91">
        <w:t xml:space="preserve"> shutdown</w:t>
      </w:r>
    </w:p>
    <w:p w14:paraId="4DC4AE5A" w14:textId="77777777" w:rsidR="00EA6B91" w:rsidRPr="00EA6B91" w:rsidRDefault="00EA6B91" w:rsidP="00EA6B91">
      <w:pPr>
        <w:pStyle w:val="Code"/>
      </w:pPr>
      <w:r w:rsidRPr="00EA6B91">
        <w:t xml:space="preserve"> duplex auto</w:t>
      </w:r>
    </w:p>
    <w:p w14:paraId="0D619E98" w14:textId="77777777" w:rsidR="00EA6B91" w:rsidRPr="00EA6B91" w:rsidRDefault="00EA6B91" w:rsidP="00EA6B91">
      <w:pPr>
        <w:pStyle w:val="Code"/>
      </w:pPr>
      <w:r w:rsidRPr="00EA6B91">
        <w:t xml:space="preserve"> speed auto</w:t>
      </w:r>
    </w:p>
    <w:p w14:paraId="750DF645" w14:textId="77777777" w:rsidR="00EA6B91" w:rsidRPr="00EA6B91" w:rsidRDefault="00EA6B91" w:rsidP="00EA6B91">
      <w:pPr>
        <w:pStyle w:val="Code"/>
      </w:pPr>
      <w:r w:rsidRPr="00EA6B91">
        <w:t>!</w:t>
      </w:r>
    </w:p>
    <w:p w14:paraId="33ADB917" w14:textId="77777777" w:rsidR="00EA6B91" w:rsidRPr="00EA6B91" w:rsidRDefault="00EA6B91" w:rsidP="00EA6B91">
      <w:pPr>
        <w:pStyle w:val="Code"/>
      </w:pPr>
      <w:r w:rsidRPr="00EA6B91">
        <w:t xml:space="preserve">router isis </w:t>
      </w:r>
    </w:p>
    <w:p w14:paraId="2AA2834B" w14:textId="77777777" w:rsidR="00EA6B91" w:rsidRPr="00EA6B91" w:rsidRDefault="00EA6B91" w:rsidP="00EA6B91">
      <w:pPr>
        <w:pStyle w:val="Code"/>
      </w:pPr>
      <w:r w:rsidRPr="00EA6B91">
        <w:t xml:space="preserve"> net 49.0001.1921.6800.1002.00</w:t>
      </w:r>
    </w:p>
    <w:p w14:paraId="06689592" w14:textId="4CEDBD0D" w:rsidR="00EA6B91" w:rsidRDefault="00EA6B91" w:rsidP="00EA6B91">
      <w:pPr>
        <w:pStyle w:val="Code"/>
      </w:pPr>
      <w:r w:rsidRPr="00EA6B91">
        <w:t>!</w:t>
      </w:r>
    </w:p>
    <w:p w14:paraId="577A6B4C" w14:textId="77777777" w:rsidR="00EA6B91" w:rsidRPr="00EA6B91" w:rsidRDefault="00EA6B91" w:rsidP="00EA6B91">
      <w:pPr>
        <w:pStyle w:val="Sansinterligne"/>
        <w:rPr>
          <w:lang w:val="en-US"/>
        </w:rPr>
      </w:pPr>
    </w:p>
    <w:p w14:paraId="3658076B" w14:textId="3C3EB68B" w:rsidR="00EA6B91" w:rsidRDefault="00EA6B91" w:rsidP="009D7CCD">
      <w:pPr>
        <w:pStyle w:val="Titre3"/>
      </w:pPr>
      <w:r>
        <w:t>Routeur A2</w:t>
      </w:r>
    </w:p>
    <w:p w14:paraId="6A2152BC" w14:textId="7EA5A18A" w:rsidR="00EA6B91" w:rsidRDefault="00EA6B91" w:rsidP="00EA6B91">
      <w:pPr>
        <w:pStyle w:val="Code"/>
      </w:pPr>
      <w:r w:rsidRPr="00EA6B91">
        <w:t>interface Loopback0</w:t>
      </w:r>
      <w:r>
        <w:t xml:space="preserve"> </w:t>
      </w:r>
      <w:r>
        <w:br/>
        <w:t xml:space="preserve"> ip address 192.168.1.3 255.255.255.255</w:t>
      </w:r>
    </w:p>
    <w:p w14:paraId="1B6FDF59" w14:textId="77777777" w:rsidR="00EA6B91" w:rsidRDefault="00EA6B91" w:rsidP="00EA6B91">
      <w:pPr>
        <w:pStyle w:val="Code"/>
      </w:pPr>
      <w:r>
        <w:t>!</w:t>
      </w:r>
    </w:p>
    <w:p w14:paraId="2DD82623" w14:textId="77777777" w:rsidR="00EA6B91" w:rsidRDefault="00EA6B91" w:rsidP="00EA6B91">
      <w:pPr>
        <w:pStyle w:val="Code"/>
      </w:pPr>
      <w:r>
        <w:t>interface FastEthernet0/0</w:t>
      </w:r>
    </w:p>
    <w:p w14:paraId="583BC728" w14:textId="77777777" w:rsidR="00EA6B91" w:rsidRDefault="00EA6B91" w:rsidP="00EA6B91">
      <w:pPr>
        <w:pStyle w:val="Code"/>
      </w:pPr>
      <w:r>
        <w:t xml:space="preserve"> ip address 192.168.112.12 255.255.255.0</w:t>
      </w:r>
    </w:p>
    <w:p w14:paraId="08543D73" w14:textId="77777777" w:rsidR="00EA6B91" w:rsidRDefault="00EA6B91" w:rsidP="00EA6B91">
      <w:pPr>
        <w:pStyle w:val="Code"/>
      </w:pPr>
      <w:r>
        <w:t xml:space="preserve"> ip router isis </w:t>
      </w:r>
    </w:p>
    <w:p w14:paraId="22C6182E" w14:textId="77777777" w:rsidR="00EA6B91" w:rsidRDefault="00EA6B91" w:rsidP="00EA6B91">
      <w:pPr>
        <w:pStyle w:val="Code"/>
      </w:pPr>
      <w:r>
        <w:t xml:space="preserve"> duplex auto</w:t>
      </w:r>
    </w:p>
    <w:p w14:paraId="249A676B" w14:textId="77777777" w:rsidR="00EA6B91" w:rsidRDefault="00EA6B91" w:rsidP="00EA6B91">
      <w:pPr>
        <w:pStyle w:val="Code"/>
      </w:pPr>
      <w:r>
        <w:t xml:space="preserve"> speed auto</w:t>
      </w:r>
    </w:p>
    <w:p w14:paraId="527E2B04" w14:textId="77777777" w:rsidR="00EA6B91" w:rsidRDefault="00EA6B91" w:rsidP="00EA6B91">
      <w:pPr>
        <w:pStyle w:val="Code"/>
      </w:pPr>
      <w:r>
        <w:t xml:space="preserve"> isis circuit-type level-1</w:t>
      </w:r>
    </w:p>
    <w:p w14:paraId="4D452CAB" w14:textId="77777777" w:rsidR="00EA6B91" w:rsidRDefault="00EA6B91" w:rsidP="00EA6B91">
      <w:pPr>
        <w:pStyle w:val="Code"/>
      </w:pPr>
      <w:r>
        <w:t>!</w:t>
      </w:r>
    </w:p>
    <w:p w14:paraId="71CF6B64" w14:textId="77777777" w:rsidR="00EA6B91" w:rsidRDefault="00EA6B91" w:rsidP="00EA6B91">
      <w:pPr>
        <w:pStyle w:val="Code"/>
      </w:pPr>
      <w:r>
        <w:t>interface FastEthernet0/1</w:t>
      </w:r>
    </w:p>
    <w:p w14:paraId="3D57E246" w14:textId="77777777" w:rsidR="00EA6B91" w:rsidRDefault="00EA6B91" w:rsidP="00EA6B91">
      <w:pPr>
        <w:pStyle w:val="Code"/>
      </w:pPr>
      <w:r>
        <w:t xml:space="preserve"> no ip address</w:t>
      </w:r>
    </w:p>
    <w:p w14:paraId="6F907683" w14:textId="77777777" w:rsidR="00EA6B91" w:rsidRDefault="00EA6B91" w:rsidP="00EA6B91">
      <w:pPr>
        <w:pStyle w:val="Code"/>
      </w:pPr>
      <w:r>
        <w:t xml:space="preserve"> shutdown</w:t>
      </w:r>
    </w:p>
    <w:p w14:paraId="141F6CB0" w14:textId="77777777" w:rsidR="00EA6B91" w:rsidRDefault="00EA6B91" w:rsidP="00EA6B91">
      <w:pPr>
        <w:pStyle w:val="Code"/>
      </w:pPr>
      <w:r>
        <w:lastRenderedPageBreak/>
        <w:t xml:space="preserve"> duplex auto</w:t>
      </w:r>
    </w:p>
    <w:p w14:paraId="14996166" w14:textId="77777777" w:rsidR="00EA6B91" w:rsidRDefault="00EA6B91" w:rsidP="00EA6B91">
      <w:pPr>
        <w:pStyle w:val="Code"/>
      </w:pPr>
      <w:r>
        <w:t xml:space="preserve"> speed auto</w:t>
      </w:r>
    </w:p>
    <w:p w14:paraId="5B3A4824" w14:textId="77777777" w:rsidR="00EA6B91" w:rsidRDefault="00EA6B91" w:rsidP="00EA6B91">
      <w:pPr>
        <w:pStyle w:val="Code"/>
      </w:pPr>
      <w:r>
        <w:t>!</w:t>
      </w:r>
    </w:p>
    <w:p w14:paraId="65EE6EDC" w14:textId="77777777" w:rsidR="00EA6B91" w:rsidRDefault="00EA6B91" w:rsidP="00EA6B91">
      <w:pPr>
        <w:pStyle w:val="Code"/>
      </w:pPr>
      <w:r>
        <w:t xml:space="preserve">router isis </w:t>
      </w:r>
    </w:p>
    <w:p w14:paraId="071FC957" w14:textId="77777777" w:rsidR="00EA6B91" w:rsidRDefault="00EA6B91" w:rsidP="00EA6B91">
      <w:pPr>
        <w:pStyle w:val="Code"/>
      </w:pPr>
      <w:r>
        <w:t xml:space="preserve"> net 49.0001.1921.6800.1003.00</w:t>
      </w:r>
    </w:p>
    <w:p w14:paraId="1AE62DCF" w14:textId="697BB2CB" w:rsidR="00EA6B91" w:rsidRPr="00EA6B91" w:rsidRDefault="00EA6B91" w:rsidP="00EA6B91">
      <w:pPr>
        <w:pStyle w:val="Code"/>
      </w:pPr>
      <w:r>
        <w:t>!</w:t>
      </w:r>
    </w:p>
    <w:p w14:paraId="7284176B" w14:textId="0867BE54" w:rsidR="00EA6B91" w:rsidRDefault="00EA6B91" w:rsidP="00EA6B91">
      <w:pPr>
        <w:pStyle w:val="Sansinterligne"/>
        <w:rPr>
          <w:lang w:val="en-US"/>
        </w:rPr>
      </w:pPr>
    </w:p>
    <w:p w14:paraId="0EFD4A00" w14:textId="678E4834" w:rsidR="009D7CCD" w:rsidRDefault="009D7CCD" w:rsidP="00EA6B91">
      <w:pPr>
        <w:pStyle w:val="Sansinterligne"/>
        <w:rPr>
          <w:lang w:val="en-US"/>
        </w:rPr>
      </w:pPr>
      <w:r>
        <w:rPr>
          <w:lang w:val="en-US"/>
        </w:rPr>
        <w:t xml:space="preserve">Nous </w:t>
      </w:r>
      <w:proofErr w:type="spellStart"/>
      <w:r>
        <w:rPr>
          <w:lang w:val="en-US"/>
        </w:rPr>
        <w:t>obtenons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tables de </w:t>
      </w:r>
      <w:proofErr w:type="spellStart"/>
      <w:proofErr w:type="gramStart"/>
      <w:r>
        <w:rPr>
          <w:lang w:val="en-US"/>
        </w:rPr>
        <w:t>routages</w:t>
      </w:r>
      <w:proofErr w:type="spellEnd"/>
      <w:r>
        <w:rPr>
          <w:lang w:val="en-US"/>
        </w:rPr>
        <w:t xml:space="preserve"> :</w:t>
      </w:r>
      <w:proofErr w:type="gramEnd"/>
    </w:p>
    <w:p w14:paraId="5874EAA0" w14:textId="1859E002" w:rsidR="009D7CCD" w:rsidRDefault="009D7CCD" w:rsidP="00EA6B91">
      <w:pPr>
        <w:pStyle w:val="Sansinterligne"/>
        <w:rPr>
          <w:lang w:val="en-US"/>
        </w:rPr>
      </w:pPr>
    </w:p>
    <w:p w14:paraId="4AF36513" w14:textId="6E1605BD" w:rsidR="009D7CCD" w:rsidRDefault="009D7CCD" w:rsidP="009D7CCD">
      <w:pPr>
        <w:pStyle w:val="Titre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Routeur</w:t>
      </w:r>
      <w:proofErr w:type="spellEnd"/>
      <w:r>
        <w:rPr>
          <w:lang w:val="en-US"/>
        </w:rPr>
        <w:t xml:space="preserve"> 1</w:t>
      </w:r>
    </w:p>
    <w:p w14:paraId="10C2039F" w14:textId="77777777" w:rsidR="009D7CCD" w:rsidRDefault="009D7CCD" w:rsidP="009D7CCD">
      <w:pPr>
        <w:pStyle w:val="Code"/>
      </w:pPr>
      <w:r>
        <w:t>A#show isis rib</w:t>
      </w:r>
    </w:p>
    <w:p w14:paraId="7E11B370" w14:textId="77777777" w:rsidR="009D7CCD" w:rsidRDefault="009D7CCD" w:rsidP="009D7CCD">
      <w:pPr>
        <w:pStyle w:val="Code"/>
      </w:pPr>
      <w:r>
        <w:t xml:space="preserve">IPv4 local RIB for IS-IS process </w:t>
      </w:r>
    </w:p>
    <w:p w14:paraId="081DD73D" w14:textId="77777777" w:rsidR="009D7CCD" w:rsidRDefault="009D7CCD" w:rsidP="009D7CCD">
      <w:pPr>
        <w:pStyle w:val="Code"/>
      </w:pPr>
      <w:r>
        <w:t>192.168.42.0/24</w:t>
      </w:r>
    </w:p>
    <w:p w14:paraId="7BD6E2E6" w14:textId="77777777" w:rsidR="009D7CCD" w:rsidRDefault="009D7CCD" w:rsidP="009D7CCD">
      <w:pPr>
        <w:pStyle w:val="Code"/>
      </w:pPr>
      <w:r>
        <w:t xml:space="preserve">  [115/L1/20] via 192.168.112.11(FastEthernet0/0), from 192.168.111.20, tag 0, LSP[3/29] </w:t>
      </w:r>
    </w:p>
    <w:p w14:paraId="7DCB840B" w14:textId="77777777" w:rsidR="009D7CCD" w:rsidRDefault="009D7CCD" w:rsidP="009D7CCD">
      <w:pPr>
        <w:pStyle w:val="Code"/>
      </w:pPr>
      <w:r>
        <w:t xml:space="preserve">  [115/L1/20] via 192.168.111.20(FastEthernet0/1), from 192.168.111.20, tag 0, LSP[3/29] </w:t>
      </w:r>
    </w:p>
    <w:p w14:paraId="039588D2" w14:textId="77777777" w:rsidR="009D7CCD" w:rsidRDefault="009D7CCD" w:rsidP="009D7CCD">
      <w:pPr>
        <w:pStyle w:val="Code"/>
      </w:pPr>
      <w:r>
        <w:t>192.168.111.0/24</w:t>
      </w:r>
    </w:p>
    <w:p w14:paraId="1AAE8648" w14:textId="77777777" w:rsidR="009D7CCD" w:rsidRDefault="009D7CCD" w:rsidP="009D7CCD">
      <w:pPr>
        <w:pStyle w:val="Code"/>
      </w:pPr>
      <w:r>
        <w:t xml:space="preserve">  [115/L1/20] via 192.168.112.11(FastEthernet0/0), from 192.168.111.20, tag 0, LSP[3/29] </w:t>
      </w:r>
    </w:p>
    <w:p w14:paraId="34622F28" w14:textId="77777777" w:rsidR="009D7CCD" w:rsidRDefault="009D7CCD" w:rsidP="009D7CCD">
      <w:pPr>
        <w:pStyle w:val="Code"/>
      </w:pPr>
      <w:r>
        <w:t xml:space="preserve">  [115/L1/20] via 192.168.111.20(FastEthernet0/1), from 192.168.111.20, tag 0, LSP[3/29] </w:t>
      </w:r>
    </w:p>
    <w:p w14:paraId="35B7D172" w14:textId="77777777" w:rsidR="009D7CCD" w:rsidRDefault="009D7CCD" w:rsidP="009D7CCD">
      <w:pPr>
        <w:pStyle w:val="Code"/>
      </w:pPr>
      <w:r>
        <w:t>0.0.0.0/0</w:t>
      </w:r>
    </w:p>
    <w:p w14:paraId="67EAD9EE" w14:textId="77777777" w:rsidR="009D7CCD" w:rsidRDefault="009D7CCD" w:rsidP="009D7CCD">
      <w:pPr>
        <w:pStyle w:val="Code"/>
      </w:pPr>
      <w:r>
        <w:t xml:space="preserve">  [115/L1/10] via 192.168.111.20(FastEthernet0/1), from 192.168.111.20, tag 0, LSP[0/26] </w:t>
      </w:r>
    </w:p>
    <w:p w14:paraId="5DE72655" w14:textId="10CFA64D" w:rsidR="009D7CCD" w:rsidRDefault="009D7CCD" w:rsidP="009D7CCD">
      <w:pPr>
        <w:pStyle w:val="Code"/>
      </w:pPr>
      <w:r>
        <w:t xml:space="preserve">  [115/L1/10] via 192.168.112.11(FastEthernet0/0), from 192.168.111.20, tag 0, LSP[0/26]</w:t>
      </w:r>
    </w:p>
    <w:p w14:paraId="092B9A96" w14:textId="68D63253" w:rsidR="009D7CCD" w:rsidRDefault="009D7CCD" w:rsidP="009D7CCD">
      <w:pPr>
        <w:pStyle w:val="Sansinterligne"/>
        <w:rPr>
          <w:lang w:val="en-US"/>
        </w:rPr>
      </w:pPr>
    </w:p>
    <w:p w14:paraId="7C557F14" w14:textId="53BF2377" w:rsidR="009D7CCD" w:rsidRDefault="009D7CCD" w:rsidP="009D7CCD">
      <w:pPr>
        <w:pStyle w:val="Titre3"/>
        <w:rPr>
          <w:lang w:val="en-US"/>
        </w:rPr>
      </w:pPr>
      <w:proofErr w:type="spellStart"/>
      <w:r>
        <w:rPr>
          <w:lang w:val="en-US"/>
        </w:rPr>
        <w:t>Routeur</w:t>
      </w:r>
      <w:proofErr w:type="spellEnd"/>
      <w:r>
        <w:rPr>
          <w:lang w:val="en-US"/>
        </w:rPr>
        <w:t xml:space="preserve"> A1</w:t>
      </w:r>
    </w:p>
    <w:p w14:paraId="529E6FA0" w14:textId="77777777" w:rsidR="009D7CCD" w:rsidRDefault="009D7CCD" w:rsidP="009D7CCD">
      <w:pPr>
        <w:pStyle w:val="Code"/>
      </w:pPr>
      <w:r>
        <w:t>A1#show isis rib</w:t>
      </w:r>
    </w:p>
    <w:p w14:paraId="232D20BF" w14:textId="77777777" w:rsidR="009D7CCD" w:rsidRDefault="009D7CCD" w:rsidP="009D7CCD">
      <w:pPr>
        <w:pStyle w:val="Code"/>
      </w:pPr>
      <w:r>
        <w:t xml:space="preserve">IPv4 local RIB for IS-IS process </w:t>
      </w:r>
    </w:p>
    <w:p w14:paraId="154E0E24" w14:textId="77777777" w:rsidR="009D7CCD" w:rsidRDefault="009D7CCD" w:rsidP="009D7CCD">
      <w:pPr>
        <w:pStyle w:val="Code"/>
      </w:pPr>
      <w:r>
        <w:t>192.168.111.0/24</w:t>
      </w:r>
    </w:p>
    <w:p w14:paraId="6E812AE1" w14:textId="77777777" w:rsidR="009D7CCD" w:rsidRDefault="009D7CCD" w:rsidP="009D7CCD">
      <w:pPr>
        <w:pStyle w:val="Code"/>
      </w:pPr>
      <w:r>
        <w:t xml:space="preserve">  [115/L1/20] via 192.168.112.10(FastEthernet0/0), from 192.168.111.11, tag 0, LSP[1/4] </w:t>
      </w:r>
    </w:p>
    <w:p w14:paraId="6C56F598" w14:textId="77777777" w:rsidR="009D7CCD" w:rsidRDefault="009D7CCD" w:rsidP="009D7CCD">
      <w:pPr>
        <w:pStyle w:val="Code"/>
      </w:pPr>
      <w:r>
        <w:t>192.168.112.0/24</w:t>
      </w:r>
    </w:p>
    <w:p w14:paraId="66C0737B" w14:textId="50839A62" w:rsidR="009D7CCD" w:rsidRDefault="009D7CCD" w:rsidP="009D7CCD">
      <w:pPr>
        <w:pStyle w:val="Code"/>
      </w:pPr>
      <w:r>
        <w:t xml:space="preserve">  [115/L1/20] via 192.168.112.10(FastEthernet0/0), from 192.168.111.11, tag 0, LSP[1/4]</w:t>
      </w:r>
    </w:p>
    <w:p w14:paraId="63C6834E" w14:textId="66CA52D7" w:rsidR="009D7CCD" w:rsidRDefault="009D7CCD" w:rsidP="009D7CCD">
      <w:pPr>
        <w:pStyle w:val="Titre3"/>
        <w:rPr>
          <w:lang w:val="en-US"/>
        </w:rPr>
      </w:pPr>
      <w:proofErr w:type="spellStart"/>
      <w:r>
        <w:rPr>
          <w:lang w:val="en-US"/>
        </w:rPr>
        <w:lastRenderedPageBreak/>
        <w:t>Routeur</w:t>
      </w:r>
      <w:proofErr w:type="spellEnd"/>
      <w:r>
        <w:rPr>
          <w:lang w:val="en-US"/>
        </w:rPr>
        <w:t xml:space="preserve"> A2</w:t>
      </w:r>
    </w:p>
    <w:p w14:paraId="7571F86F" w14:textId="77777777" w:rsidR="009D7CCD" w:rsidRDefault="009D7CCD" w:rsidP="009D7CCD">
      <w:pPr>
        <w:pStyle w:val="Code"/>
      </w:pPr>
      <w:r>
        <w:t>A2#show isis rib</w:t>
      </w:r>
    </w:p>
    <w:p w14:paraId="3054A4F3" w14:textId="77777777" w:rsidR="009D7CCD" w:rsidRDefault="009D7CCD" w:rsidP="009D7CCD">
      <w:pPr>
        <w:pStyle w:val="Code"/>
      </w:pPr>
      <w:r>
        <w:t xml:space="preserve">IPv4 local RIB for IS-IS process </w:t>
      </w:r>
    </w:p>
    <w:p w14:paraId="3A48C409" w14:textId="77777777" w:rsidR="009D7CCD" w:rsidRDefault="009D7CCD" w:rsidP="009D7CCD">
      <w:pPr>
        <w:pStyle w:val="Code"/>
      </w:pPr>
      <w:r>
        <w:t>192.168.111.0/24</w:t>
      </w:r>
    </w:p>
    <w:p w14:paraId="14956B3C" w14:textId="77777777" w:rsidR="009D7CCD" w:rsidRDefault="009D7CCD" w:rsidP="009D7CCD">
      <w:pPr>
        <w:pStyle w:val="Code"/>
      </w:pPr>
      <w:r>
        <w:t xml:space="preserve">  [115/L1/20] via 192.168.112.10(FastEthernet0/0), from 192.168.111.11, tag 0, LSP[1/7] </w:t>
      </w:r>
    </w:p>
    <w:p w14:paraId="433F87BB" w14:textId="77777777" w:rsidR="009D7CCD" w:rsidRDefault="009D7CCD" w:rsidP="009D7CCD">
      <w:pPr>
        <w:pStyle w:val="Code"/>
      </w:pPr>
      <w:r>
        <w:t>192.168.112.0/24</w:t>
      </w:r>
    </w:p>
    <w:p w14:paraId="7746EDD7" w14:textId="77777777" w:rsidR="009D7CCD" w:rsidRDefault="009D7CCD" w:rsidP="009D7CCD">
      <w:pPr>
        <w:pStyle w:val="Code"/>
      </w:pPr>
      <w:r>
        <w:t xml:space="preserve">  [115/L1/20] via 192.168.112.10(FastEthernet0/0), from 192.168.111.11, tag 0, LSP[1/7] </w:t>
      </w:r>
    </w:p>
    <w:p w14:paraId="7AD8E708" w14:textId="771F5A4C" w:rsidR="009D7CCD" w:rsidRPr="009D7CCD" w:rsidRDefault="009D7CCD" w:rsidP="009D7CCD">
      <w:pPr>
        <w:pStyle w:val="Code"/>
      </w:pPr>
      <w:r>
        <w:t xml:space="preserve">  [115/L1/20] via 192.168.112.11(FastEthernet0/0), from 192.168.112.11, tag 0, LSP[5/5]</w:t>
      </w:r>
    </w:p>
    <w:p w14:paraId="626839B9" w14:textId="77777777" w:rsidR="009D7CCD" w:rsidRDefault="009D7CCD" w:rsidP="009D7CCD">
      <w:pPr>
        <w:pStyle w:val="Titre1"/>
        <w:numPr>
          <w:ilvl w:val="0"/>
          <w:numId w:val="0"/>
        </w:numPr>
      </w:pPr>
    </w:p>
    <w:p w14:paraId="3347993D" w14:textId="537B6C3C" w:rsidR="00BB5348" w:rsidRDefault="00786DC3" w:rsidP="00786DC3">
      <w:pPr>
        <w:pStyle w:val="Titre1"/>
      </w:pPr>
      <w:r>
        <w:t>IPv6</w:t>
      </w:r>
    </w:p>
    <w:p w14:paraId="40F42791" w14:textId="4A6EEEE3" w:rsidR="009D7CCD" w:rsidRDefault="009D7CCD" w:rsidP="009D7CCD">
      <w:pPr>
        <w:pStyle w:val="Sansinterligne"/>
      </w:pPr>
    </w:p>
    <w:p w14:paraId="1CCF51AF" w14:textId="77777777" w:rsidR="009D7CCD" w:rsidRDefault="009D7CCD" w:rsidP="009D7CCD">
      <w:pPr>
        <w:pStyle w:val="Sansinterligne"/>
      </w:pPr>
    </w:p>
    <w:p w14:paraId="72BE55C5" w14:textId="12B52591" w:rsidR="009D7CCD" w:rsidRPr="009D7CCD" w:rsidRDefault="009D7CCD" w:rsidP="009D7CCD">
      <w:pPr>
        <w:pStyle w:val="Titre1"/>
      </w:pPr>
      <w:r>
        <w:t>Conclusion</w:t>
      </w:r>
    </w:p>
    <w:sectPr w:rsidR="009D7CCD" w:rsidRPr="009D7CCD" w:rsidSect="00503F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218A" w14:textId="77777777" w:rsidR="00D9576E" w:rsidRDefault="00D9576E" w:rsidP="000224D9">
      <w:pPr>
        <w:spacing w:after="0" w:line="240" w:lineRule="auto"/>
      </w:pPr>
      <w:r>
        <w:separator/>
      </w:r>
    </w:p>
  </w:endnote>
  <w:endnote w:type="continuationSeparator" w:id="0">
    <w:p w14:paraId="2BCFBD19" w14:textId="77777777" w:rsidR="00D9576E" w:rsidRDefault="00D9576E" w:rsidP="0002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PL">
    <w:panose1 w:val="00000000000000000000"/>
    <w:charset w:val="00"/>
    <w:family w:val="auto"/>
    <w:pitch w:val="fixed"/>
    <w:sig w:usb0="A1002AFF" w:usb1="D000F9FB" w:usb2="00040028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63447710"/>
      <w:docPartObj>
        <w:docPartGallery w:val="Page Numbers (Bottom of Page)"/>
        <w:docPartUnique/>
      </w:docPartObj>
    </w:sdtPr>
    <w:sdtContent>
      <w:p w14:paraId="1358BB6C" w14:textId="77777777" w:rsidR="008B3097" w:rsidRDefault="008B3097" w:rsidP="00543C6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E1AD382" w14:textId="77777777" w:rsidR="008B3097" w:rsidRDefault="008B3097" w:rsidP="008B309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26" w14:textId="2B8B51F6" w:rsidR="004C2BF5" w:rsidRPr="000E717F" w:rsidRDefault="0011260C" w:rsidP="00532E0D">
    <w:pPr>
      <w:pStyle w:val="Pieddepage"/>
      <w:tabs>
        <w:tab w:val="left" w:pos="4890"/>
      </w:tabs>
      <w:ind w:right="360"/>
      <w:rPr>
        <w:color w:val="404040" w:themeColor="text1" w:themeTint="BF"/>
      </w:rPr>
    </w:pPr>
    <w:r>
      <w:rPr>
        <w:color w:val="404040" w:themeColor="text1" w:themeTint="BF"/>
      </w:rPr>
      <w:t>Octobre 2022</w:t>
    </w:r>
    <w:r w:rsidR="0060638F">
      <w:rPr>
        <w:color w:val="404040" w:themeColor="text1" w:themeTint="BF"/>
      </w:rPr>
      <w:tab/>
    </w:r>
    <w:r w:rsidR="0060638F">
      <w:rPr>
        <w:color w:val="404040" w:themeColor="text1" w:themeTint="BF"/>
      </w:rPr>
      <w:tab/>
    </w:r>
    <w:r w:rsidR="0060638F">
      <w:rPr>
        <w:color w:val="404040" w:themeColor="text1" w:themeTint="BF"/>
      </w:rPr>
      <w:tab/>
    </w:r>
    <w:r w:rsidR="0060638F" w:rsidRPr="0060638F">
      <w:rPr>
        <w:color w:val="404040" w:themeColor="text1" w:themeTint="BF"/>
      </w:rPr>
      <w:t xml:space="preserve">Page | </w:t>
    </w:r>
    <w:r w:rsidR="0060638F" w:rsidRPr="0060638F">
      <w:rPr>
        <w:color w:val="404040" w:themeColor="text1" w:themeTint="BF"/>
      </w:rPr>
      <w:fldChar w:fldCharType="begin"/>
    </w:r>
    <w:r w:rsidR="0060638F" w:rsidRPr="0060638F">
      <w:rPr>
        <w:color w:val="404040" w:themeColor="text1" w:themeTint="BF"/>
      </w:rPr>
      <w:instrText>PAGE   \* MERGEFORMAT</w:instrText>
    </w:r>
    <w:r w:rsidR="0060638F" w:rsidRPr="0060638F">
      <w:rPr>
        <w:color w:val="404040" w:themeColor="text1" w:themeTint="BF"/>
      </w:rPr>
      <w:fldChar w:fldCharType="separate"/>
    </w:r>
    <w:r w:rsidR="0060638F" w:rsidRPr="0060638F">
      <w:rPr>
        <w:color w:val="404040" w:themeColor="text1" w:themeTint="BF"/>
      </w:rPr>
      <w:t>1</w:t>
    </w:r>
    <w:r w:rsidR="0060638F" w:rsidRPr="0060638F">
      <w:rPr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C28B" w14:textId="2B1A0501" w:rsidR="000224D9" w:rsidRPr="002804EA" w:rsidRDefault="00A83C01" w:rsidP="00AD556A">
    <w:pPr>
      <w:pStyle w:val="Pieddepage"/>
      <w:ind w:right="360"/>
      <w:rPr>
        <w:color w:val="404040" w:themeColor="text1" w:themeTint="BF"/>
      </w:rPr>
    </w:pPr>
    <w:r w:rsidRPr="002804EA">
      <w:rPr>
        <w:color w:val="404040" w:themeColor="text1" w:themeTint="BF"/>
      </w:rPr>
      <w:fldChar w:fldCharType="begin"/>
    </w:r>
    <w:r w:rsidRPr="002804EA">
      <w:rPr>
        <w:color w:val="404040" w:themeColor="text1" w:themeTint="BF"/>
      </w:rPr>
      <w:instrText xml:space="preserve"> TIME \@ "dddd d MMMM yyyy" </w:instrText>
    </w:r>
    <w:r w:rsidRPr="002804EA">
      <w:rPr>
        <w:color w:val="404040" w:themeColor="text1" w:themeTint="BF"/>
      </w:rPr>
      <w:fldChar w:fldCharType="separate"/>
    </w:r>
    <w:r w:rsidR="00CB7BAF">
      <w:rPr>
        <w:noProof/>
        <w:color w:val="404040" w:themeColor="text1" w:themeTint="BF"/>
      </w:rPr>
      <w:t>mardi 25 octobre 2022</w:t>
    </w:r>
    <w:r w:rsidRPr="002804EA">
      <w:rPr>
        <w:color w:val="404040" w:themeColor="text1" w:themeTint="BF"/>
      </w:rPr>
      <w:fldChar w:fldCharType="end"/>
    </w:r>
    <w:r w:rsidR="00AD556A">
      <w:rPr>
        <w:color w:val="404040" w:themeColor="text1" w:themeTint="BF"/>
      </w:rPr>
      <w:tab/>
    </w:r>
    <w:r w:rsidR="00AD556A">
      <w:rPr>
        <w:color w:val="404040" w:themeColor="text1" w:themeTint="BF"/>
      </w:rPr>
      <w:tab/>
    </w:r>
    <w:r w:rsidR="002804EA" w:rsidRPr="002804EA">
      <w:rPr>
        <w:color w:val="404040" w:themeColor="text1" w:themeTint="BF"/>
      </w:rPr>
      <w:t xml:space="preserve">Page | </w:t>
    </w:r>
    <w:r w:rsidR="002804EA" w:rsidRPr="002804EA">
      <w:rPr>
        <w:color w:val="404040" w:themeColor="text1" w:themeTint="BF"/>
      </w:rPr>
      <w:fldChar w:fldCharType="begin"/>
    </w:r>
    <w:r w:rsidR="002804EA" w:rsidRPr="002804EA">
      <w:rPr>
        <w:color w:val="404040" w:themeColor="text1" w:themeTint="BF"/>
      </w:rPr>
      <w:instrText>PAGE   \* MERGEFORMAT</w:instrText>
    </w:r>
    <w:r w:rsidR="002804EA" w:rsidRPr="002804EA">
      <w:rPr>
        <w:color w:val="404040" w:themeColor="text1" w:themeTint="BF"/>
      </w:rPr>
      <w:fldChar w:fldCharType="separate"/>
    </w:r>
    <w:r w:rsidR="002804EA" w:rsidRPr="002804EA">
      <w:rPr>
        <w:color w:val="404040" w:themeColor="text1" w:themeTint="BF"/>
      </w:rPr>
      <w:t>1</w:t>
    </w:r>
    <w:r w:rsidR="002804EA" w:rsidRPr="002804EA">
      <w:rPr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706B" w14:textId="77777777" w:rsidR="00D9576E" w:rsidRDefault="00D9576E" w:rsidP="000224D9">
      <w:pPr>
        <w:spacing w:after="0" w:line="240" w:lineRule="auto"/>
      </w:pPr>
      <w:r>
        <w:separator/>
      </w:r>
    </w:p>
  </w:footnote>
  <w:footnote w:type="continuationSeparator" w:id="0">
    <w:p w14:paraId="5BBA539E" w14:textId="77777777" w:rsidR="00D9576E" w:rsidRDefault="00D9576E" w:rsidP="0002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39960886"/>
      <w:docPartObj>
        <w:docPartGallery w:val="Page Numbers (Top of Page)"/>
        <w:docPartUnique/>
      </w:docPartObj>
    </w:sdtPr>
    <w:sdtContent>
      <w:p w14:paraId="4099BCD0" w14:textId="77777777" w:rsidR="000224D9" w:rsidRDefault="000224D9" w:rsidP="00543C66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4ED5466" w14:textId="77777777" w:rsidR="000224D9" w:rsidRDefault="000224D9" w:rsidP="000224D9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4773" w14:textId="18B7561A" w:rsidR="00160A66" w:rsidRDefault="002A23CA" w:rsidP="00532E0D">
    <w:pPr>
      <w:pStyle w:val="En-tte"/>
      <w:rPr>
        <w:color w:val="404040" w:themeColor="text1" w:themeTint="BF"/>
      </w:rPr>
    </w:pPr>
    <w:r>
      <w:rPr>
        <w:color w:val="404040" w:themeColor="text1" w:themeTint="BF"/>
      </w:rPr>
      <w:t xml:space="preserve">ANDRIANANDRASANA-DINA </w:t>
    </w:r>
    <w:proofErr w:type="spellStart"/>
    <w:r w:rsidR="00160A66">
      <w:rPr>
        <w:color w:val="404040" w:themeColor="text1" w:themeTint="BF"/>
      </w:rPr>
      <w:t>Vagnona</w:t>
    </w:r>
    <w:proofErr w:type="spellEnd"/>
    <w:r w:rsidR="00160A66">
      <w:rPr>
        <w:color w:val="404040" w:themeColor="text1" w:themeTint="BF"/>
      </w:rPr>
      <w:tab/>
    </w:r>
    <w:r w:rsidR="00160A66">
      <w:rPr>
        <w:color w:val="404040" w:themeColor="text1" w:themeTint="BF"/>
      </w:rPr>
      <w:tab/>
      <w:t>Master 1 - SIRIS</w:t>
    </w:r>
  </w:p>
  <w:p w14:paraId="431C0D5F" w14:textId="46796DB9" w:rsidR="00D85C84" w:rsidRPr="00532E0D" w:rsidRDefault="002A23CA" w:rsidP="00532E0D">
    <w:pPr>
      <w:pStyle w:val="En-tte"/>
      <w:rPr>
        <w:color w:val="404040" w:themeColor="text1" w:themeTint="BF"/>
      </w:rPr>
    </w:pPr>
    <w:r>
      <w:rPr>
        <w:color w:val="404040" w:themeColor="text1" w:themeTint="BF"/>
      </w:rPr>
      <w:t>DIEBOLT</w:t>
    </w:r>
    <w:r w:rsidR="00160A66">
      <w:rPr>
        <w:color w:val="404040" w:themeColor="text1" w:themeTint="BF"/>
      </w:rPr>
      <w:t xml:space="preserve"> Loïc</w:t>
    </w:r>
    <w:r w:rsidR="00532E0D" w:rsidRPr="00532E0D">
      <w:rPr>
        <w:color w:val="404040" w:themeColor="text1" w:themeTint="BF"/>
      </w:rPr>
      <w:tab/>
    </w:r>
    <w:r w:rsidR="00532E0D" w:rsidRPr="00532E0D">
      <w:rPr>
        <w:color w:val="404040" w:themeColor="text1" w:themeTint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CF02" w14:textId="77777777" w:rsidR="000224D9" w:rsidRPr="000E717F" w:rsidRDefault="00720D5B" w:rsidP="00CD5662">
    <w:pPr>
      <w:pStyle w:val="En-tte"/>
      <w:jc w:val="center"/>
      <w:rPr>
        <w:color w:val="404040" w:themeColor="text1" w:themeTint="BF"/>
      </w:rPr>
    </w:pPr>
    <w:r>
      <w:rPr>
        <w:color w:val="404040" w:themeColor="text1" w:themeTint="BF"/>
      </w:rPr>
      <w:t>Cours/TP/TD</w:t>
    </w:r>
    <w:r w:rsidR="003B658F" w:rsidRPr="000E717F">
      <w:rPr>
        <w:color w:val="404040" w:themeColor="text1" w:themeTint="BF"/>
      </w:rPr>
      <w:tab/>
    </w:r>
    <w:r w:rsidR="00795E1F" w:rsidRPr="000E717F">
      <w:rPr>
        <w:color w:val="404040" w:themeColor="text1" w:themeTint="BF"/>
      </w:rPr>
      <w:tab/>
    </w:r>
    <w:r>
      <w:rPr>
        <w:color w:val="404040" w:themeColor="text1" w:themeTint="BF"/>
      </w:rPr>
      <w:t>Semestre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357"/>
    <w:multiLevelType w:val="hybridMultilevel"/>
    <w:tmpl w:val="250811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386"/>
    <w:multiLevelType w:val="hybridMultilevel"/>
    <w:tmpl w:val="24EAB2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56E1"/>
    <w:multiLevelType w:val="hybridMultilevel"/>
    <w:tmpl w:val="B2887DD0"/>
    <w:lvl w:ilvl="0" w:tplc="234A238A">
      <w:start w:val="1"/>
      <w:numFmt w:val="lowerLetter"/>
      <w:pStyle w:val="Titre3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481607"/>
    <w:multiLevelType w:val="multilevel"/>
    <w:tmpl w:val="8644539E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color w:val="2E74B5" w:themeColor="accent5" w:themeShade="BF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218E0647"/>
    <w:multiLevelType w:val="hybridMultilevel"/>
    <w:tmpl w:val="E60E2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37B0"/>
    <w:multiLevelType w:val="hybridMultilevel"/>
    <w:tmpl w:val="B44ECA74"/>
    <w:lvl w:ilvl="0" w:tplc="535A2C30">
      <w:start w:val="1"/>
      <w:numFmt w:val="decimal"/>
      <w:pStyle w:val="Titre2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890014">
    <w:abstractNumId w:val="3"/>
  </w:num>
  <w:num w:numId="2" w16cid:durableId="63796386">
    <w:abstractNumId w:val="3"/>
  </w:num>
  <w:num w:numId="3" w16cid:durableId="854656723">
    <w:abstractNumId w:val="3"/>
  </w:num>
  <w:num w:numId="4" w16cid:durableId="682367402">
    <w:abstractNumId w:val="5"/>
  </w:num>
  <w:num w:numId="5" w16cid:durableId="1264727576">
    <w:abstractNumId w:val="2"/>
  </w:num>
  <w:num w:numId="6" w16cid:durableId="1412893118">
    <w:abstractNumId w:val="2"/>
  </w:num>
  <w:num w:numId="7" w16cid:durableId="1202670529">
    <w:abstractNumId w:val="5"/>
  </w:num>
  <w:num w:numId="8" w16cid:durableId="366298647">
    <w:abstractNumId w:val="2"/>
  </w:num>
  <w:num w:numId="9" w16cid:durableId="2034961852">
    <w:abstractNumId w:val="5"/>
  </w:num>
  <w:num w:numId="10" w16cid:durableId="144050928">
    <w:abstractNumId w:val="2"/>
  </w:num>
  <w:num w:numId="11" w16cid:durableId="1486825204">
    <w:abstractNumId w:val="3"/>
  </w:num>
  <w:num w:numId="12" w16cid:durableId="2116047974">
    <w:abstractNumId w:val="4"/>
  </w:num>
  <w:num w:numId="13" w16cid:durableId="46757352">
    <w:abstractNumId w:val="1"/>
  </w:num>
  <w:num w:numId="14" w16cid:durableId="1422020893">
    <w:abstractNumId w:val="0"/>
  </w:num>
  <w:num w:numId="15" w16cid:durableId="344866897">
    <w:abstractNumId w:val="5"/>
    <w:lvlOverride w:ilvl="0">
      <w:startOverride w:val="1"/>
    </w:lvlOverride>
  </w:num>
  <w:num w:numId="16" w16cid:durableId="264310231">
    <w:abstractNumId w:val="2"/>
    <w:lvlOverride w:ilvl="0">
      <w:startOverride w:val="1"/>
    </w:lvlOverride>
  </w:num>
  <w:num w:numId="17" w16cid:durableId="1107702869">
    <w:abstractNumId w:val="2"/>
    <w:lvlOverride w:ilvl="0">
      <w:startOverride w:val="1"/>
    </w:lvlOverride>
  </w:num>
  <w:num w:numId="18" w16cid:durableId="1574847907">
    <w:abstractNumId w:val="2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66"/>
    <w:rsid w:val="0000171A"/>
    <w:rsid w:val="0000177D"/>
    <w:rsid w:val="00004A6D"/>
    <w:rsid w:val="00006A83"/>
    <w:rsid w:val="00007C24"/>
    <w:rsid w:val="00011043"/>
    <w:rsid w:val="00013EE8"/>
    <w:rsid w:val="00017765"/>
    <w:rsid w:val="000202AA"/>
    <w:rsid w:val="000224D9"/>
    <w:rsid w:val="0002294F"/>
    <w:rsid w:val="00042CF7"/>
    <w:rsid w:val="00042D42"/>
    <w:rsid w:val="000443DF"/>
    <w:rsid w:val="000463EB"/>
    <w:rsid w:val="00053715"/>
    <w:rsid w:val="000568D7"/>
    <w:rsid w:val="000633CD"/>
    <w:rsid w:val="00063C01"/>
    <w:rsid w:val="000648ED"/>
    <w:rsid w:val="0006664E"/>
    <w:rsid w:val="0007055F"/>
    <w:rsid w:val="0008549C"/>
    <w:rsid w:val="000863BB"/>
    <w:rsid w:val="000866B9"/>
    <w:rsid w:val="00087E72"/>
    <w:rsid w:val="000920EF"/>
    <w:rsid w:val="00092C8C"/>
    <w:rsid w:val="00095185"/>
    <w:rsid w:val="00095DF2"/>
    <w:rsid w:val="000A2148"/>
    <w:rsid w:val="000B5307"/>
    <w:rsid w:val="000B78EF"/>
    <w:rsid w:val="000C0914"/>
    <w:rsid w:val="000C3ECD"/>
    <w:rsid w:val="000D4B71"/>
    <w:rsid w:val="000D504B"/>
    <w:rsid w:val="000E2053"/>
    <w:rsid w:val="000E519F"/>
    <w:rsid w:val="000E717F"/>
    <w:rsid w:val="000F1D4B"/>
    <w:rsid w:val="000F213C"/>
    <w:rsid w:val="00102E1F"/>
    <w:rsid w:val="00105082"/>
    <w:rsid w:val="0011260C"/>
    <w:rsid w:val="00112646"/>
    <w:rsid w:val="00117CE6"/>
    <w:rsid w:val="00120DFC"/>
    <w:rsid w:val="001210F2"/>
    <w:rsid w:val="00121341"/>
    <w:rsid w:val="00122260"/>
    <w:rsid w:val="00130172"/>
    <w:rsid w:val="00134D8D"/>
    <w:rsid w:val="00135FBB"/>
    <w:rsid w:val="00144080"/>
    <w:rsid w:val="001457BC"/>
    <w:rsid w:val="00147854"/>
    <w:rsid w:val="00151FD4"/>
    <w:rsid w:val="0015470D"/>
    <w:rsid w:val="001568CC"/>
    <w:rsid w:val="00160A1D"/>
    <w:rsid w:val="00160A66"/>
    <w:rsid w:val="00164305"/>
    <w:rsid w:val="00173F9C"/>
    <w:rsid w:val="00176461"/>
    <w:rsid w:val="00181490"/>
    <w:rsid w:val="001819EE"/>
    <w:rsid w:val="00181D9C"/>
    <w:rsid w:val="00186B5A"/>
    <w:rsid w:val="001A0417"/>
    <w:rsid w:val="001A1F90"/>
    <w:rsid w:val="001A5538"/>
    <w:rsid w:val="001B2152"/>
    <w:rsid w:val="001B29F8"/>
    <w:rsid w:val="001B4007"/>
    <w:rsid w:val="001B60C4"/>
    <w:rsid w:val="001C16E0"/>
    <w:rsid w:val="001C28F1"/>
    <w:rsid w:val="001D1BE4"/>
    <w:rsid w:val="001D37DA"/>
    <w:rsid w:val="001D4881"/>
    <w:rsid w:val="001D7647"/>
    <w:rsid w:val="001E0205"/>
    <w:rsid w:val="001E2F13"/>
    <w:rsid w:val="001F063B"/>
    <w:rsid w:val="001F3D59"/>
    <w:rsid w:val="001F45C1"/>
    <w:rsid w:val="001F7158"/>
    <w:rsid w:val="00200E3C"/>
    <w:rsid w:val="00203A56"/>
    <w:rsid w:val="00206FCC"/>
    <w:rsid w:val="002212D3"/>
    <w:rsid w:val="00221736"/>
    <w:rsid w:val="00225708"/>
    <w:rsid w:val="00227C40"/>
    <w:rsid w:val="00233FB7"/>
    <w:rsid w:val="0023407E"/>
    <w:rsid w:val="00234334"/>
    <w:rsid w:val="00240318"/>
    <w:rsid w:val="00243721"/>
    <w:rsid w:val="00261ECB"/>
    <w:rsid w:val="0026394C"/>
    <w:rsid w:val="00270F41"/>
    <w:rsid w:val="00273174"/>
    <w:rsid w:val="002776D0"/>
    <w:rsid w:val="002804EA"/>
    <w:rsid w:val="002818A6"/>
    <w:rsid w:val="00283CC4"/>
    <w:rsid w:val="00286195"/>
    <w:rsid w:val="00286E36"/>
    <w:rsid w:val="002A23CA"/>
    <w:rsid w:val="002B339F"/>
    <w:rsid w:val="002B3AC1"/>
    <w:rsid w:val="002B462A"/>
    <w:rsid w:val="002B56CE"/>
    <w:rsid w:val="002B69D4"/>
    <w:rsid w:val="002B7CBF"/>
    <w:rsid w:val="002C07E8"/>
    <w:rsid w:val="002C2A7B"/>
    <w:rsid w:val="002C2FA5"/>
    <w:rsid w:val="002C38E2"/>
    <w:rsid w:val="002C46E4"/>
    <w:rsid w:val="002C65B4"/>
    <w:rsid w:val="002E1800"/>
    <w:rsid w:val="002E505C"/>
    <w:rsid w:val="002F57DD"/>
    <w:rsid w:val="002F5FD3"/>
    <w:rsid w:val="002F6412"/>
    <w:rsid w:val="002F7CD7"/>
    <w:rsid w:val="00311CEC"/>
    <w:rsid w:val="003131C5"/>
    <w:rsid w:val="003214F5"/>
    <w:rsid w:val="0032593B"/>
    <w:rsid w:val="003268EE"/>
    <w:rsid w:val="003327E7"/>
    <w:rsid w:val="0034277C"/>
    <w:rsid w:val="0034358F"/>
    <w:rsid w:val="00350295"/>
    <w:rsid w:val="00355872"/>
    <w:rsid w:val="00355C04"/>
    <w:rsid w:val="0035799B"/>
    <w:rsid w:val="00373B79"/>
    <w:rsid w:val="00374379"/>
    <w:rsid w:val="0037573E"/>
    <w:rsid w:val="00377DE6"/>
    <w:rsid w:val="00382275"/>
    <w:rsid w:val="0038339F"/>
    <w:rsid w:val="00385A90"/>
    <w:rsid w:val="003865CF"/>
    <w:rsid w:val="00386E4D"/>
    <w:rsid w:val="0039371E"/>
    <w:rsid w:val="0039536F"/>
    <w:rsid w:val="003A3508"/>
    <w:rsid w:val="003A4958"/>
    <w:rsid w:val="003B658F"/>
    <w:rsid w:val="003C128C"/>
    <w:rsid w:val="003C1A54"/>
    <w:rsid w:val="003D167E"/>
    <w:rsid w:val="003D4D5E"/>
    <w:rsid w:val="003D61F5"/>
    <w:rsid w:val="003D6856"/>
    <w:rsid w:val="003D691F"/>
    <w:rsid w:val="003F2C97"/>
    <w:rsid w:val="004118F4"/>
    <w:rsid w:val="0041314B"/>
    <w:rsid w:val="004134CA"/>
    <w:rsid w:val="0041507E"/>
    <w:rsid w:val="004168AC"/>
    <w:rsid w:val="00420A90"/>
    <w:rsid w:val="00421825"/>
    <w:rsid w:val="00432F5D"/>
    <w:rsid w:val="00437EF8"/>
    <w:rsid w:val="00445DC6"/>
    <w:rsid w:val="0045272E"/>
    <w:rsid w:val="00452CF2"/>
    <w:rsid w:val="0045478B"/>
    <w:rsid w:val="00456EE5"/>
    <w:rsid w:val="00460F54"/>
    <w:rsid w:val="004617D5"/>
    <w:rsid w:val="004675ED"/>
    <w:rsid w:val="00474015"/>
    <w:rsid w:val="00475619"/>
    <w:rsid w:val="004838CF"/>
    <w:rsid w:val="004948E9"/>
    <w:rsid w:val="00495FDE"/>
    <w:rsid w:val="004963C1"/>
    <w:rsid w:val="004A0DD9"/>
    <w:rsid w:val="004B1985"/>
    <w:rsid w:val="004B3558"/>
    <w:rsid w:val="004C07EC"/>
    <w:rsid w:val="004C2BF5"/>
    <w:rsid w:val="004C5875"/>
    <w:rsid w:val="004C5AEC"/>
    <w:rsid w:val="004D13F7"/>
    <w:rsid w:val="004D4879"/>
    <w:rsid w:val="004D77CD"/>
    <w:rsid w:val="004E716D"/>
    <w:rsid w:val="00503BA2"/>
    <w:rsid w:val="00503FC4"/>
    <w:rsid w:val="00510486"/>
    <w:rsid w:val="005224C1"/>
    <w:rsid w:val="00525833"/>
    <w:rsid w:val="00532E0D"/>
    <w:rsid w:val="00534A5F"/>
    <w:rsid w:val="00537D2D"/>
    <w:rsid w:val="00541FC7"/>
    <w:rsid w:val="005470D4"/>
    <w:rsid w:val="00551072"/>
    <w:rsid w:val="00552CEA"/>
    <w:rsid w:val="0055733B"/>
    <w:rsid w:val="00560C79"/>
    <w:rsid w:val="005638D6"/>
    <w:rsid w:val="0056676D"/>
    <w:rsid w:val="00567A95"/>
    <w:rsid w:val="00574CC6"/>
    <w:rsid w:val="005843E0"/>
    <w:rsid w:val="0058613B"/>
    <w:rsid w:val="00592AE5"/>
    <w:rsid w:val="005939F8"/>
    <w:rsid w:val="005A3E63"/>
    <w:rsid w:val="005A45A5"/>
    <w:rsid w:val="005A6C34"/>
    <w:rsid w:val="005B2891"/>
    <w:rsid w:val="005B7B6E"/>
    <w:rsid w:val="005C1215"/>
    <w:rsid w:val="005C17BF"/>
    <w:rsid w:val="005C4850"/>
    <w:rsid w:val="005C5F2C"/>
    <w:rsid w:val="005D40B5"/>
    <w:rsid w:val="005D56D5"/>
    <w:rsid w:val="005D5F6C"/>
    <w:rsid w:val="005D6217"/>
    <w:rsid w:val="005D6594"/>
    <w:rsid w:val="005D69BB"/>
    <w:rsid w:val="005D7AB2"/>
    <w:rsid w:val="005E2EA1"/>
    <w:rsid w:val="005E30B6"/>
    <w:rsid w:val="005E454F"/>
    <w:rsid w:val="005F4E95"/>
    <w:rsid w:val="006019BE"/>
    <w:rsid w:val="0060638F"/>
    <w:rsid w:val="006122AA"/>
    <w:rsid w:val="0061386E"/>
    <w:rsid w:val="00614351"/>
    <w:rsid w:val="00614DC4"/>
    <w:rsid w:val="00624D74"/>
    <w:rsid w:val="00625863"/>
    <w:rsid w:val="00633671"/>
    <w:rsid w:val="0063743F"/>
    <w:rsid w:val="00641C24"/>
    <w:rsid w:val="00652A47"/>
    <w:rsid w:val="00653679"/>
    <w:rsid w:val="0065576F"/>
    <w:rsid w:val="006560D2"/>
    <w:rsid w:val="00662B3B"/>
    <w:rsid w:val="00665559"/>
    <w:rsid w:val="00666423"/>
    <w:rsid w:val="006701FE"/>
    <w:rsid w:val="006722E7"/>
    <w:rsid w:val="00682152"/>
    <w:rsid w:val="00690C62"/>
    <w:rsid w:val="00692C00"/>
    <w:rsid w:val="0069350F"/>
    <w:rsid w:val="00693806"/>
    <w:rsid w:val="006A2D9C"/>
    <w:rsid w:val="006A3C93"/>
    <w:rsid w:val="006A5DE9"/>
    <w:rsid w:val="006A5FE8"/>
    <w:rsid w:val="006B71BB"/>
    <w:rsid w:val="006C43BD"/>
    <w:rsid w:val="006D0831"/>
    <w:rsid w:val="006D1EA7"/>
    <w:rsid w:val="006D3732"/>
    <w:rsid w:val="006E1838"/>
    <w:rsid w:val="006E3616"/>
    <w:rsid w:val="006E5735"/>
    <w:rsid w:val="006F099E"/>
    <w:rsid w:val="006F2875"/>
    <w:rsid w:val="006F3173"/>
    <w:rsid w:val="006F62C8"/>
    <w:rsid w:val="007101F3"/>
    <w:rsid w:val="00720D5B"/>
    <w:rsid w:val="00723B6F"/>
    <w:rsid w:val="00730751"/>
    <w:rsid w:val="0073080D"/>
    <w:rsid w:val="0073141D"/>
    <w:rsid w:val="00743161"/>
    <w:rsid w:val="007444FE"/>
    <w:rsid w:val="00752BB9"/>
    <w:rsid w:val="00753265"/>
    <w:rsid w:val="007550CA"/>
    <w:rsid w:val="00761D79"/>
    <w:rsid w:val="00772DEA"/>
    <w:rsid w:val="00774413"/>
    <w:rsid w:val="0077489A"/>
    <w:rsid w:val="0078273C"/>
    <w:rsid w:val="00782DCD"/>
    <w:rsid w:val="00786DC3"/>
    <w:rsid w:val="00790DAE"/>
    <w:rsid w:val="00795E1F"/>
    <w:rsid w:val="0079655B"/>
    <w:rsid w:val="00797DED"/>
    <w:rsid w:val="007A2E62"/>
    <w:rsid w:val="007A6415"/>
    <w:rsid w:val="007B4C4F"/>
    <w:rsid w:val="007B541A"/>
    <w:rsid w:val="007B7668"/>
    <w:rsid w:val="007B7792"/>
    <w:rsid w:val="007D2B45"/>
    <w:rsid w:val="007D4794"/>
    <w:rsid w:val="007D591F"/>
    <w:rsid w:val="007D6A01"/>
    <w:rsid w:val="007E2825"/>
    <w:rsid w:val="007E339D"/>
    <w:rsid w:val="007E3605"/>
    <w:rsid w:val="007E5A21"/>
    <w:rsid w:val="007F0A11"/>
    <w:rsid w:val="007F14CB"/>
    <w:rsid w:val="007F2C72"/>
    <w:rsid w:val="007F5463"/>
    <w:rsid w:val="0080502B"/>
    <w:rsid w:val="00813DA1"/>
    <w:rsid w:val="008156B9"/>
    <w:rsid w:val="00820432"/>
    <w:rsid w:val="0084080B"/>
    <w:rsid w:val="0084177C"/>
    <w:rsid w:val="00843B66"/>
    <w:rsid w:val="00843E19"/>
    <w:rsid w:val="00850281"/>
    <w:rsid w:val="00851EBF"/>
    <w:rsid w:val="0086028C"/>
    <w:rsid w:val="008603A2"/>
    <w:rsid w:val="00867AA9"/>
    <w:rsid w:val="0087171F"/>
    <w:rsid w:val="008749D4"/>
    <w:rsid w:val="00874A4B"/>
    <w:rsid w:val="00874FD9"/>
    <w:rsid w:val="00893491"/>
    <w:rsid w:val="0089393B"/>
    <w:rsid w:val="00895063"/>
    <w:rsid w:val="00895D8A"/>
    <w:rsid w:val="008A1866"/>
    <w:rsid w:val="008A2403"/>
    <w:rsid w:val="008A4AB5"/>
    <w:rsid w:val="008B0D8F"/>
    <w:rsid w:val="008B1B89"/>
    <w:rsid w:val="008B287F"/>
    <w:rsid w:val="008B3097"/>
    <w:rsid w:val="008C0C53"/>
    <w:rsid w:val="008C16DE"/>
    <w:rsid w:val="008C3382"/>
    <w:rsid w:val="008C4FDC"/>
    <w:rsid w:val="008D3F53"/>
    <w:rsid w:val="008D41FA"/>
    <w:rsid w:val="008D5089"/>
    <w:rsid w:val="008D67EA"/>
    <w:rsid w:val="008E1396"/>
    <w:rsid w:val="008E344C"/>
    <w:rsid w:val="008F02A4"/>
    <w:rsid w:val="008F29EA"/>
    <w:rsid w:val="008F30B7"/>
    <w:rsid w:val="008F6E6D"/>
    <w:rsid w:val="008F6F01"/>
    <w:rsid w:val="0090690B"/>
    <w:rsid w:val="00914A16"/>
    <w:rsid w:val="00920F67"/>
    <w:rsid w:val="00925EA1"/>
    <w:rsid w:val="009274B4"/>
    <w:rsid w:val="00935F57"/>
    <w:rsid w:val="00937D5D"/>
    <w:rsid w:val="009456EA"/>
    <w:rsid w:val="0095779B"/>
    <w:rsid w:val="00961AC7"/>
    <w:rsid w:val="0096240A"/>
    <w:rsid w:val="0097294D"/>
    <w:rsid w:val="00973BC8"/>
    <w:rsid w:val="009754BE"/>
    <w:rsid w:val="00976403"/>
    <w:rsid w:val="00982C10"/>
    <w:rsid w:val="009910C6"/>
    <w:rsid w:val="00993050"/>
    <w:rsid w:val="009940D2"/>
    <w:rsid w:val="0099476E"/>
    <w:rsid w:val="009A323D"/>
    <w:rsid w:val="009A7E25"/>
    <w:rsid w:val="009B089D"/>
    <w:rsid w:val="009B22AA"/>
    <w:rsid w:val="009B4754"/>
    <w:rsid w:val="009B4DF9"/>
    <w:rsid w:val="009B6F05"/>
    <w:rsid w:val="009C5EE0"/>
    <w:rsid w:val="009D267C"/>
    <w:rsid w:val="009D7CCD"/>
    <w:rsid w:val="009F34CB"/>
    <w:rsid w:val="009F3DF4"/>
    <w:rsid w:val="009F57E5"/>
    <w:rsid w:val="00A0052F"/>
    <w:rsid w:val="00A01204"/>
    <w:rsid w:val="00A016C4"/>
    <w:rsid w:val="00A01F79"/>
    <w:rsid w:val="00A033B6"/>
    <w:rsid w:val="00A034A0"/>
    <w:rsid w:val="00A069F5"/>
    <w:rsid w:val="00A13305"/>
    <w:rsid w:val="00A16816"/>
    <w:rsid w:val="00A22FE5"/>
    <w:rsid w:val="00A26BDF"/>
    <w:rsid w:val="00A301AD"/>
    <w:rsid w:val="00A3241E"/>
    <w:rsid w:val="00A328CB"/>
    <w:rsid w:val="00A43A62"/>
    <w:rsid w:val="00A52089"/>
    <w:rsid w:val="00A724BC"/>
    <w:rsid w:val="00A74F34"/>
    <w:rsid w:val="00A81E4F"/>
    <w:rsid w:val="00A83C01"/>
    <w:rsid w:val="00A83FBC"/>
    <w:rsid w:val="00A90DD9"/>
    <w:rsid w:val="00A9111D"/>
    <w:rsid w:val="00A94497"/>
    <w:rsid w:val="00AA251A"/>
    <w:rsid w:val="00AA7386"/>
    <w:rsid w:val="00AB0757"/>
    <w:rsid w:val="00AB22ED"/>
    <w:rsid w:val="00AB3250"/>
    <w:rsid w:val="00AC19AD"/>
    <w:rsid w:val="00AC5235"/>
    <w:rsid w:val="00AC5E93"/>
    <w:rsid w:val="00AD0DD4"/>
    <w:rsid w:val="00AD556A"/>
    <w:rsid w:val="00AD632F"/>
    <w:rsid w:val="00AE038F"/>
    <w:rsid w:val="00AE6E49"/>
    <w:rsid w:val="00AF398F"/>
    <w:rsid w:val="00AF4C12"/>
    <w:rsid w:val="00B013C0"/>
    <w:rsid w:val="00B14FC7"/>
    <w:rsid w:val="00B16FAA"/>
    <w:rsid w:val="00B177D8"/>
    <w:rsid w:val="00B27554"/>
    <w:rsid w:val="00B340A1"/>
    <w:rsid w:val="00B44837"/>
    <w:rsid w:val="00B448DC"/>
    <w:rsid w:val="00B456DF"/>
    <w:rsid w:val="00B54C1F"/>
    <w:rsid w:val="00B57E11"/>
    <w:rsid w:val="00B64A94"/>
    <w:rsid w:val="00B66E02"/>
    <w:rsid w:val="00B72C01"/>
    <w:rsid w:val="00B77A0D"/>
    <w:rsid w:val="00B77D0D"/>
    <w:rsid w:val="00B77F8D"/>
    <w:rsid w:val="00B810D6"/>
    <w:rsid w:val="00B84ADD"/>
    <w:rsid w:val="00B874FC"/>
    <w:rsid w:val="00B93870"/>
    <w:rsid w:val="00BA4BE4"/>
    <w:rsid w:val="00BA639A"/>
    <w:rsid w:val="00BA7474"/>
    <w:rsid w:val="00BB0AB4"/>
    <w:rsid w:val="00BB5348"/>
    <w:rsid w:val="00BC0FC5"/>
    <w:rsid w:val="00BC3F52"/>
    <w:rsid w:val="00BC4FA8"/>
    <w:rsid w:val="00BC6242"/>
    <w:rsid w:val="00BC751B"/>
    <w:rsid w:val="00BD269E"/>
    <w:rsid w:val="00BD4141"/>
    <w:rsid w:val="00BD5D24"/>
    <w:rsid w:val="00BE1586"/>
    <w:rsid w:val="00BE2D0E"/>
    <w:rsid w:val="00BE6B3C"/>
    <w:rsid w:val="00BF3B2A"/>
    <w:rsid w:val="00BF5110"/>
    <w:rsid w:val="00C010C4"/>
    <w:rsid w:val="00C02B9A"/>
    <w:rsid w:val="00C0438A"/>
    <w:rsid w:val="00C101BC"/>
    <w:rsid w:val="00C128AE"/>
    <w:rsid w:val="00C13D30"/>
    <w:rsid w:val="00C170CF"/>
    <w:rsid w:val="00C17872"/>
    <w:rsid w:val="00C179CB"/>
    <w:rsid w:val="00C23E07"/>
    <w:rsid w:val="00C24B49"/>
    <w:rsid w:val="00C34053"/>
    <w:rsid w:val="00C4323A"/>
    <w:rsid w:val="00C44A61"/>
    <w:rsid w:val="00C47027"/>
    <w:rsid w:val="00C52657"/>
    <w:rsid w:val="00C55361"/>
    <w:rsid w:val="00C55DE8"/>
    <w:rsid w:val="00C65075"/>
    <w:rsid w:val="00C65A60"/>
    <w:rsid w:val="00C6713B"/>
    <w:rsid w:val="00C83260"/>
    <w:rsid w:val="00C85B0C"/>
    <w:rsid w:val="00C85B61"/>
    <w:rsid w:val="00CA26E2"/>
    <w:rsid w:val="00CB2CF3"/>
    <w:rsid w:val="00CB7097"/>
    <w:rsid w:val="00CB7BAF"/>
    <w:rsid w:val="00CC2B72"/>
    <w:rsid w:val="00CC7E05"/>
    <w:rsid w:val="00CD5662"/>
    <w:rsid w:val="00CD7C22"/>
    <w:rsid w:val="00CF698B"/>
    <w:rsid w:val="00D01243"/>
    <w:rsid w:val="00D01F01"/>
    <w:rsid w:val="00D029EA"/>
    <w:rsid w:val="00D127AF"/>
    <w:rsid w:val="00D1699B"/>
    <w:rsid w:val="00D20F79"/>
    <w:rsid w:val="00D221A4"/>
    <w:rsid w:val="00D268D5"/>
    <w:rsid w:val="00D322EE"/>
    <w:rsid w:val="00D42D49"/>
    <w:rsid w:val="00D4638F"/>
    <w:rsid w:val="00D46420"/>
    <w:rsid w:val="00D51BCA"/>
    <w:rsid w:val="00D6058D"/>
    <w:rsid w:val="00D619D2"/>
    <w:rsid w:val="00D6665A"/>
    <w:rsid w:val="00D742B4"/>
    <w:rsid w:val="00D75A31"/>
    <w:rsid w:val="00D85C84"/>
    <w:rsid w:val="00D87415"/>
    <w:rsid w:val="00D87B7D"/>
    <w:rsid w:val="00D917D8"/>
    <w:rsid w:val="00D9205E"/>
    <w:rsid w:val="00D9576E"/>
    <w:rsid w:val="00D9628C"/>
    <w:rsid w:val="00D9721B"/>
    <w:rsid w:val="00DA2826"/>
    <w:rsid w:val="00DA4602"/>
    <w:rsid w:val="00DA476B"/>
    <w:rsid w:val="00DA4BA7"/>
    <w:rsid w:val="00DA5852"/>
    <w:rsid w:val="00DB118C"/>
    <w:rsid w:val="00DB4BBD"/>
    <w:rsid w:val="00DB66A9"/>
    <w:rsid w:val="00DB7FE8"/>
    <w:rsid w:val="00DC0AA1"/>
    <w:rsid w:val="00DC0E56"/>
    <w:rsid w:val="00DC0ED3"/>
    <w:rsid w:val="00DD1691"/>
    <w:rsid w:val="00DD3207"/>
    <w:rsid w:val="00DD767D"/>
    <w:rsid w:val="00DF6B0E"/>
    <w:rsid w:val="00DF7E13"/>
    <w:rsid w:val="00E031CF"/>
    <w:rsid w:val="00E1244C"/>
    <w:rsid w:val="00E15654"/>
    <w:rsid w:val="00E33504"/>
    <w:rsid w:val="00E3616B"/>
    <w:rsid w:val="00E42022"/>
    <w:rsid w:val="00E50E5B"/>
    <w:rsid w:val="00E56579"/>
    <w:rsid w:val="00E57DEC"/>
    <w:rsid w:val="00E70BA1"/>
    <w:rsid w:val="00E7584C"/>
    <w:rsid w:val="00E831C6"/>
    <w:rsid w:val="00E96764"/>
    <w:rsid w:val="00E9750A"/>
    <w:rsid w:val="00E9750C"/>
    <w:rsid w:val="00EA357A"/>
    <w:rsid w:val="00EA471C"/>
    <w:rsid w:val="00EA6B91"/>
    <w:rsid w:val="00EB1AA3"/>
    <w:rsid w:val="00EB3236"/>
    <w:rsid w:val="00EB3954"/>
    <w:rsid w:val="00EB411A"/>
    <w:rsid w:val="00EC358C"/>
    <w:rsid w:val="00ED103E"/>
    <w:rsid w:val="00ED1156"/>
    <w:rsid w:val="00ED1567"/>
    <w:rsid w:val="00ED65C4"/>
    <w:rsid w:val="00EE0804"/>
    <w:rsid w:val="00EE56E2"/>
    <w:rsid w:val="00EE59F3"/>
    <w:rsid w:val="00EF07E6"/>
    <w:rsid w:val="00F04EB6"/>
    <w:rsid w:val="00F118B1"/>
    <w:rsid w:val="00F1330F"/>
    <w:rsid w:val="00F413DB"/>
    <w:rsid w:val="00F61FDC"/>
    <w:rsid w:val="00F70652"/>
    <w:rsid w:val="00F706FC"/>
    <w:rsid w:val="00F74E66"/>
    <w:rsid w:val="00F81075"/>
    <w:rsid w:val="00F83D19"/>
    <w:rsid w:val="00F840E2"/>
    <w:rsid w:val="00F8775C"/>
    <w:rsid w:val="00F910AE"/>
    <w:rsid w:val="00F92C6A"/>
    <w:rsid w:val="00F931C0"/>
    <w:rsid w:val="00F97184"/>
    <w:rsid w:val="00FA0BBD"/>
    <w:rsid w:val="00FB2641"/>
    <w:rsid w:val="00FB5393"/>
    <w:rsid w:val="00FB680F"/>
    <w:rsid w:val="00FC32D4"/>
    <w:rsid w:val="00FD1DFC"/>
    <w:rsid w:val="00FD77B4"/>
    <w:rsid w:val="00FE3C59"/>
    <w:rsid w:val="00FF0173"/>
    <w:rsid w:val="00FF4067"/>
    <w:rsid w:val="00FF437B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57BE6"/>
  <w15:chartTrackingRefBased/>
  <w15:docId w15:val="{085F7337-661C-354B-AA08-07B4DF14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66"/>
  </w:style>
  <w:style w:type="paragraph" w:styleId="Titre1">
    <w:name w:val="heading 1"/>
    <w:basedOn w:val="Normal"/>
    <w:next w:val="Sansinterligne"/>
    <w:link w:val="Titre1Car"/>
    <w:autoRedefine/>
    <w:uiPriority w:val="9"/>
    <w:qFormat/>
    <w:rsid w:val="0041314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paragraph" w:styleId="Titre2">
    <w:name w:val="heading 2"/>
    <w:basedOn w:val="Normal"/>
    <w:next w:val="Sansinterligne"/>
    <w:link w:val="Titre2Car"/>
    <w:autoRedefine/>
    <w:uiPriority w:val="9"/>
    <w:unhideWhenUsed/>
    <w:qFormat/>
    <w:rsid w:val="00CD7C22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4"/>
      <w:szCs w:val="26"/>
    </w:rPr>
  </w:style>
  <w:style w:type="paragraph" w:styleId="Titre3">
    <w:name w:val="heading 3"/>
    <w:basedOn w:val="Normal"/>
    <w:next w:val="Sansinterligne"/>
    <w:link w:val="Titre3Car"/>
    <w:autoRedefine/>
    <w:uiPriority w:val="9"/>
    <w:unhideWhenUsed/>
    <w:qFormat/>
    <w:rsid w:val="009D7CCD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1F3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314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314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314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314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314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D7C22"/>
    <w:rPr>
      <w:rFonts w:asciiTheme="majorHAnsi" w:eastAsiaTheme="majorEastAsia" w:hAnsiTheme="majorHAnsi" w:cstheme="majorBidi"/>
      <w:color w:val="00B050"/>
      <w:sz w:val="2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1314B"/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D7CCD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Sansinterligne">
    <w:name w:val="No Spacing"/>
    <w:uiPriority w:val="1"/>
    <w:qFormat/>
    <w:rsid w:val="006E183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E1838"/>
    <w:pPr>
      <w:ind w:left="720"/>
      <w:contextualSpacing/>
    </w:pPr>
  </w:style>
  <w:style w:type="paragraph" w:customStyle="1" w:styleId="Code">
    <w:name w:val="Code"/>
    <w:basedOn w:val="Normal"/>
    <w:next w:val="Sansinterligne"/>
    <w:link w:val="CodeCar"/>
    <w:autoRedefine/>
    <w:qFormat/>
    <w:rsid w:val="00DA5852"/>
    <w:pPr>
      <w:pBdr>
        <w:top w:val="single" w:sz="24" w:space="1" w:color="0D0D0D" w:themeColor="text1" w:themeTint="F2"/>
        <w:left w:val="single" w:sz="24" w:space="4" w:color="0D0D0D" w:themeColor="text1" w:themeTint="F2"/>
        <w:bottom w:val="single" w:sz="24" w:space="1" w:color="0D0D0D" w:themeColor="text1" w:themeTint="F2"/>
        <w:right w:val="single" w:sz="24" w:space="4" w:color="0D0D0D" w:themeColor="text1" w:themeTint="F2"/>
      </w:pBdr>
      <w:shd w:val="clear" w:color="auto" w:fill="282C34"/>
      <w:spacing w:before="120" w:after="120"/>
    </w:pPr>
    <w:rPr>
      <w:rFonts w:ascii="Cascadia Code PL" w:hAnsi="Cascadia Code PL"/>
      <w:noProof/>
      <w:color w:val="ABB2BF"/>
      <w:lang w:val="en-US"/>
    </w:rPr>
  </w:style>
  <w:style w:type="character" w:customStyle="1" w:styleId="CodeCar">
    <w:name w:val="Code Car"/>
    <w:basedOn w:val="Policepardfaut"/>
    <w:link w:val="Code"/>
    <w:rsid w:val="00DA5852"/>
    <w:rPr>
      <w:rFonts w:ascii="Cascadia Code PL" w:hAnsi="Cascadia Code PL"/>
      <w:noProof/>
      <w:color w:val="ABB2BF"/>
      <w:shd w:val="clear" w:color="auto" w:fill="282C34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F3D59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8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8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18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1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1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4D9"/>
  </w:style>
  <w:style w:type="paragraph" w:styleId="Pieddepage">
    <w:name w:val="footer"/>
    <w:basedOn w:val="Normal"/>
    <w:link w:val="Pieddepag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4D9"/>
  </w:style>
  <w:style w:type="character" w:styleId="Numrodepage">
    <w:name w:val="page number"/>
    <w:basedOn w:val="Policepardfaut"/>
    <w:uiPriority w:val="99"/>
    <w:semiHidden/>
    <w:unhideWhenUsed/>
    <w:rsid w:val="000224D9"/>
  </w:style>
  <w:style w:type="paragraph" w:styleId="Titre">
    <w:name w:val="Title"/>
    <w:basedOn w:val="Normal"/>
    <w:next w:val="Sansinterligne"/>
    <w:link w:val="TitreCar"/>
    <w:autoRedefine/>
    <w:uiPriority w:val="10"/>
    <w:qFormat/>
    <w:rsid w:val="006E5735"/>
    <w:pPr>
      <w:spacing w:after="0" w:line="240" w:lineRule="auto"/>
      <w:contextualSpacing/>
      <w:jc w:val="center"/>
    </w:pPr>
    <w:rPr>
      <w:rFonts w:asciiTheme="majorHAnsi" w:eastAsiaTheme="majorEastAsia" w:hAnsiTheme="majorHAnsi" w:cs="Times New Roman (Titres CS)"/>
      <w:b/>
      <w:bCs/>
      <w:color w:val="404040" w:themeColor="text1" w:themeTint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735"/>
    <w:rPr>
      <w:rFonts w:asciiTheme="majorHAnsi" w:eastAsiaTheme="majorEastAsia" w:hAnsiTheme="majorHAnsi" w:cs="Times New Roman (Titres CS)"/>
      <w:b/>
      <w:bCs/>
      <w:color w:val="404040" w:themeColor="text1" w:themeTint="BF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F04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397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27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2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8614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6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330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1101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10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3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icdiebolt/Library/Mobile%20Documents/com~apple~CloudDocs/Documents/Word/Loi&#776;c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CC69-51E9-4B6A-9337-66A2955D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Loïc.dotm</Template>
  <TotalTime>38</TotalTime>
  <Pages>13</Pages>
  <Words>1741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chapitre</vt:lpstr>
    </vt:vector>
  </TitlesOfParts>
  <Manager/>
  <Company/>
  <LinksUpToDate>false</LinksUpToDate>
  <CharactersWithSpaces>11297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chapitre</dc:title>
  <dc:subject/>
  <dc:creator>DIEBOLT Loïc</dc:creator>
  <cp:keywords/>
  <dc:description/>
  <cp:lastModifiedBy>Loïc DIEBOLT</cp:lastModifiedBy>
  <cp:revision>9</cp:revision>
  <cp:lastPrinted>2020-11-27T13:53:00Z</cp:lastPrinted>
  <dcterms:created xsi:type="dcterms:W3CDTF">2022-10-25T13:19:00Z</dcterms:created>
  <dcterms:modified xsi:type="dcterms:W3CDTF">2022-10-25T14:13:00Z</dcterms:modified>
  <cp:category/>
</cp:coreProperties>
</file>